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6E72" w:rsidRDefault="005D3389">
      <w:pPr>
        <w:spacing w:line="600" w:lineRule="auto"/>
        <w:jc w:val="center"/>
        <w:rPr>
          <w:rFonts w:eastAsiaTheme="minorEastAsia" w:hAnsiTheme="minorHAnsi" w:cstheme="minorBidi"/>
          <w:b/>
          <w:sz w:val="24"/>
          <w:szCs w:val="28"/>
        </w:rPr>
      </w:pPr>
      <w:proofErr w:type="spellStart"/>
      <w:r>
        <w:rPr>
          <w:rFonts w:hint="eastAsia"/>
          <w:b/>
          <w:sz w:val="36"/>
          <w:szCs w:val="40"/>
        </w:rPr>
        <w:t>XX</w:t>
      </w:r>
      <w:r w:rsidR="004244B0">
        <w:rPr>
          <w:rFonts w:hint="eastAsia"/>
          <w:b/>
          <w:sz w:val="36"/>
          <w:szCs w:val="40"/>
        </w:rPr>
        <w:t>_JavaEE</w:t>
      </w:r>
      <w:proofErr w:type="spellEnd"/>
      <w:r w:rsidR="004244B0">
        <w:rPr>
          <w:rFonts w:hint="eastAsia"/>
          <w:b/>
          <w:sz w:val="36"/>
          <w:szCs w:val="40"/>
        </w:rPr>
        <w:t>软件工程师</w:t>
      </w:r>
      <w:r w:rsidR="004244B0">
        <w:rPr>
          <w:rFonts w:hint="eastAsia"/>
          <w:b/>
          <w:sz w:val="36"/>
          <w:szCs w:val="40"/>
        </w:rPr>
        <w:t>_</w:t>
      </w:r>
      <w:r>
        <w:rPr>
          <w:rFonts w:hint="eastAsia"/>
          <w:b/>
          <w:sz w:val="36"/>
          <w:szCs w:val="40"/>
        </w:rPr>
        <w:t>X</w:t>
      </w:r>
      <w:r w:rsidR="004244B0">
        <w:rPr>
          <w:rFonts w:hint="eastAsia"/>
          <w:b/>
          <w:sz w:val="36"/>
          <w:szCs w:val="40"/>
        </w:rPr>
        <w:t>年</w:t>
      </w:r>
    </w:p>
    <w:p w:rsidR="00BD6E72" w:rsidRDefault="004244B0">
      <w:pPr>
        <w:tabs>
          <w:tab w:val="center" w:pos="4873"/>
          <w:tab w:val="left" w:pos="7230"/>
        </w:tabs>
        <w:spacing w:line="560" w:lineRule="exact"/>
        <w:jc w:val="left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noProof/>
          <w:color w:val="1A1A1A" w:themeColor="background1" w:themeShade="1A"/>
          <w:szCs w:val="21"/>
          <w:shd w:val="pct10" w:color="auto" w:fil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22225</wp:posOffset>
                </wp:positionV>
                <wp:extent cx="1212215" cy="1676400"/>
                <wp:effectExtent l="0" t="0" r="0" b="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1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6E72" w:rsidRDefault="00BD6E72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369.85pt;margin-top:1.75pt;width:95.45pt;height:13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" filled="f" stroked="f">
                <v:textbox style="mso-fit-shape-to-text:t">
                  <w:txbxContent>
                    <w:p w:rsidR="00BD6E72" w:rsidRDefault="00BD6E72"/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A1A1A" w:themeColor="background1" w:themeShade="1A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22225</wp:posOffset>
                </wp:positionV>
                <wp:extent cx="6230620" cy="0"/>
                <wp:effectExtent l="0" t="9525" r="17780" b="9525"/>
                <wp:wrapNone/>
                <wp:docPr id="2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4" o:spid="_x0000_s1026" o:spt="32" type="#_x0000_t32" style="position:absolute;left:0pt;margin-left:0.55pt;margin-top:1.75pt;height:0pt;width:490.6pt;z-index:251659264;mso-width-relative:page;mso-height-relative:page;" filled="f" stroked="t" coordsize="21600,21600" o:gfxdata="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yMeBfUAAAABQEAAA8AAAAAAAAA&#10;AQAgAAAAIgAAAGRycy9kb3ducmV2LnhtbFBLAQIUABQAAAAIAIdO4kDF/pFy3AEAAJYDAAAOAAAA&#10;AAAAAAEAIAAAACMBAABkcnMvZTJvRG9jLnhtbFBLBQYAAAAABgAGAFkBAABxBQAAAAA=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t>基本资料：</w: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 xml:space="preserve">  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姓 </w:t>
      </w:r>
      <w:r>
        <w:rPr>
          <w:rFonts w:ascii="微软雅黑" w:eastAsia="微软雅黑" w:hAnsi="微软雅黑"/>
          <w:color w:val="1A1A1A" w:themeColor="background1" w:themeShade="1A"/>
          <w:szCs w:val="21"/>
        </w:rPr>
        <w:t xml:space="preserve"> 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名： </w:t>
      </w:r>
      <w:r w:rsidR="005D3389">
        <w:rPr>
          <w:rFonts w:ascii="微软雅黑" w:eastAsia="微软雅黑" w:hAnsi="微软雅黑" w:hint="eastAsia"/>
          <w:b/>
          <w:color w:val="1A1A1A" w:themeColor="background1" w:themeShade="1A"/>
          <w:sz w:val="24"/>
        </w:rPr>
        <w:t>XX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             工作年限： 3年</w:t>
      </w:r>
    </w:p>
    <w:p w:rsidR="00BD6E72" w:rsidRDefault="004244B0">
      <w:pPr>
        <w:tabs>
          <w:tab w:val="center" w:pos="4873"/>
          <w:tab w:val="left" w:pos="7230"/>
        </w:tabs>
        <w:spacing w:line="560" w:lineRule="exact"/>
        <w:jc w:val="left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          学    历： 本科               英    语： 四级</w:t>
      </w:r>
    </w:p>
    <w:p w:rsidR="00BD6E72" w:rsidRDefault="004244B0" w:rsidP="005D3389">
      <w:pPr>
        <w:tabs>
          <w:tab w:val="center" w:pos="4873"/>
          <w:tab w:val="left" w:pos="7230"/>
        </w:tabs>
        <w:spacing w:line="560" w:lineRule="exact"/>
        <w:ind w:firstLineChars="600" w:firstLine="1260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出生年月： 199</w:t>
      </w:r>
      <w:r w:rsidR="005D3389">
        <w:rPr>
          <w:rFonts w:ascii="微软雅黑" w:eastAsia="微软雅黑" w:hAnsi="微软雅黑" w:hint="eastAsia"/>
          <w:color w:val="1A1A1A" w:themeColor="background1" w:themeShade="1A"/>
          <w:szCs w:val="21"/>
        </w:rPr>
        <w:t>2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        </w:t>
      </w:r>
      <w:r w:rsidR="005D3389"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  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性    别： 男        </w:t>
      </w:r>
    </w:p>
    <w:p w:rsidR="00BD6E72" w:rsidRDefault="004244B0">
      <w:pPr>
        <w:tabs>
          <w:tab w:val="center" w:pos="4873"/>
          <w:tab w:val="left" w:pos="7230"/>
        </w:tabs>
        <w:spacing w:line="560" w:lineRule="exact"/>
        <w:ind w:firstLineChars="600" w:firstLine="1260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联系电话：</w:t>
      </w:r>
      <w:r>
        <w:rPr>
          <w:rFonts w:ascii="微软雅黑" w:eastAsia="微软雅黑" w:hAnsi="微软雅黑" w:hint="eastAsia"/>
          <w:b/>
          <w:bCs/>
          <w:color w:val="1A1A1A" w:themeColor="background1" w:themeShade="1A"/>
          <w:szCs w:val="21"/>
        </w:rPr>
        <w:t>（+86）136-</w:t>
      </w:r>
      <w:r w:rsidR="005D3389">
        <w:rPr>
          <w:rFonts w:ascii="微软雅黑" w:eastAsia="微软雅黑" w:hAnsi="微软雅黑" w:hint="eastAsia"/>
          <w:b/>
          <w:bCs/>
          <w:color w:val="1A1A1A" w:themeColor="background1" w:themeShade="1A"/>
          <w:szCs w:val="21"/>
        </w:rPr>
        <w:t>XXXX</w:t>
      </w:r>
      <w:r>
        <w:rPr>
          <w:rFonts w:ascii="微软雅黑" w:eastAsia="微软雅黑" w:hAnsi="微软雅黑" w:hint="eastAsia"/>
          <w:b/>
          <w:bCs/>
          <w:color w:val="1A1A1A" w:themeColor="background1" w:themeShade="1A"/>
          <w:szCs w:val="21"/>
        </w:rPr>
        <w:t>-</w:t>
      </w:r>
      <w:r w:rsidR="005D3389">
        <w:rPr>
          <w:rFonts w:ascii="微软雅黑" w:eastAsia="微软雅黑" w:hAnsi="微软雅黑" w:hint="eastAsia"/>
          <w:b/>
          <w:bCs/>
          <w:color w:val="1A1A1A" w:themeColor="background1" w:themeShade="1A"/>
          <w:szCs w:val="21"/>
        </w:rPr>
        <w:t>XXXX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</w:t>
      </w:r>
    </w:p>
    <w:p w:rsidR="00BD6E72" w:rsidRDefault="004244B0">
      <w:pPr>
        <w:tabs>
          <w:tab w:val="center" w:pos="4873"/>
          <w:tab w:val="left" w:pos="7230"/>
        </w:tabs>
        <w:spacing w:line="560" w:lineRule="exact"/>
        <w:ind w:firstLineChars="600" w:firstLine="1260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电子邮箱： </w:t>
      </w:r>
      <w:hyperlink r:id="rId9" w:history="1">
        <w:r w:rsidR="005D3389" w:rsidRPr="00A930C3">
          <w:rPr>
            <w:rStyle w:val="a5"/>
            <w:rFonts w:ascii="微软雅黑" w:eastAsia="微软雅黑" w:hAnsi="微软雅黑" w:hint="eastAsia"/>
            <w:szCs w:val="21"/>
          </w:rPr>
          <w:t>CXXXX@163.com</w:t>
        </w:r>
      </w:hyperlink>
    </w:p>
    <w:p w:rsidR="00BD6E72" w:rsidRDefault="004244B0">
      <w:pPr>
        <w:tabs>
          <w:tab w:val="center" w:pos="4873"/>
          <w:tab w:val="left" w:pos="7230"/>
        </w:tabs>
        <w:spacing w:line="560" w:lineRule="exact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noProof/>
          <w:color w:val="1A1A1A" w:themeColor="background1" w:themeShade="1A"/>
          <w:szCs w:val="21"/>
          <w:shd w:val="pct10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8255</wp:posOffset>
                </wp:positionV>
                <wp:extent cx="6230620" cy="0"/>
                <wp:effectExtent l="0" t="9525" r="17780" b="9525"/>
                <wp:wrapNone/>
                <wp:docPr id="7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" o:spid="_x0000_s1026" o:spt="32" type="#_x0000_t32" style="position:absolute;left:0pt;margin-left:-1.8pt;margin-top:0.65pt;height:0pt;width:490.6pt;z-index:251667456;mso-width-relative:page;mso-height-relative:page;" filled="f" stroked="t" coordsize="21600,21600" o:gfxdata="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JjdF1QAAAAYBAAAPAAAAAAAA&#10;AAEAIAAAACIAAABkcnMvZG93bnJldi54bWxQSwECFAAUAAAACACHTuJArttpBdwBAACWAwAADgAA&#10;AAAAAAABACAAAAAkAQAAZHJzL2Uyb0RvYy54bWxQSwUGAAAAAAYABgBZAQAAcgUAAAAA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t>求职意向：</w: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 xml:space="preserve">  </w:t>
      </w: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工作性质： 全职                  目标职能： Java开发工程师</w:t>
      </w:r>
    </w:p>
    <w:p w:rsidR="00BD6E72" w:rsidRDefault="004244B0">
      <w:pPr>
        <w:tabs>
          <w:tab w:val="center" w:pos="4873"/>
          <w:tab w:val="left" w:pos="7230"/>
        </w:tabs>
        <w:spacing w:line="560" w:lineRule="exact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 xml:space="preserve">            到岗时间： 即时                  目标地点： 北京</w:t>
      </w:r>
    </w:p>
    <w:p w:rsidR="00BD6E72" w:rsidRDefault="004244B0">
      <w:pPr>
        <w:tabs>
          <w:tab w:val="center" w:pos="4873"/>
          <w:tab w:val="left" w:pos="7230"/>
        </w:tabs>
        <w:rPr>
          <w:rFonts w:ascii="微软雅黑" w:eastAsia="微软雅黑" w:hAnsi="微软雅黑"/>
          <w:b/>
          <w:color w:val="1A1A1A" w:themeColor="background1" w:themeShade="1A"/>
          <w:szCs w:val="21"/>
          <w:shd w:val="pct10" w:color="auto" w:fill="FFFFFF"/>
        </w:rPr>
      </w:pPr>
      <w:r>
        <w:rPr>
          <w:rFonts w:ascii="微软雅黑" w:eastAsia="微软雅黑" w:hAnsi="微软雅黑"/>
          <w:b/>
          <w:noProof/>
          <w:color w:val="1A1A1A" w:themeColor="background1" w:themeShade="1A"/>
          <w:szCs w:val="21"/>
          <w:shd w:val="pct10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8255</wp:posOffset>
                </wp:positionV>
                <wp:extent cx="6230620" cy="0"/>
                <wp:effectExtent l="0" t="9525" r="17780" b="9525"/>
                <wp:wrapNone/>
                <wp:docPr id="3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5" o:spid="_x0000_s1026" o:spt="32" type="#_x0000_t32" style="position:absolute;left:0pt;margin-left:-1.8pt;margin-top:0.65pt;height:0pt;width:490.6pt;z-index:251660288;mso-width-relative:page;mso-height-relative:page;" filled="f" stroked="t" coordsize="21600,21600" o:gfxdata="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qJjdF1QAAAAYBAAAPAAAAAAAA&#10;AAEAIAAAACIAAABkcnMvZG93bnJldi54bWxQSwECFAAUAAAACACHTuJAoWfE6twBAACWAwAADgAA&#10;AAAAAAABACAAAAAkAQAAZHJzL2Uyb0RvYy54bWxQSwUGAAAAAAYABgBZAQAAcgUAAAAA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t>技能描述：</w: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 xml:space="preserve">   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具备扎实的java基础知识，理解面向对象编程思想。</w:t>
      </w:r>
    </w:p>
    <w:p w:rsidR="000222A3" w:rsidRDefault="000222A3" w:rsidP="000222A3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熟练使用lambda表达式，stream流进行代码处理。</w:t>
      </w:r>
    </w:p>
    <w:p w:rsidR="000222A3" w:rsidRPr="000222A3" w:rsidRDefault="000222A3" w:rsidP="000222A3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熟悉JVM构成，理解类加载器工作原理，堆内存存储规则以及垃圾回收机制。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熟练掌握Spring，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框架，熟练使用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-Plus进行快速代码构建。了解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核心流程及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SpringIOC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和AOP思想。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进行项目开发，了解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基本工作原理。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熟练掌握MySQL数据库，了解Explain等日常SQL诊断和性能分析策略，了解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InnoDB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MyISAM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存储引擎特性。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NoSQL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数据库，熟悉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数据结构、持久化方式、集群特点等。具备使用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开发经验</w:t>
      </w:r>
    </w:p>
    <w:p w:rsidR="000222A3" w:rsidRPr="000222A3" w:rsidRDefault="000222A3" w:rsidP="000222A3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w w:val="90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熟练使用Linux常用命令和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代码托管操作，熟悉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Git,Maven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等项目版本管理工具</w:t>
      </w: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w w:val="90"/>
          <w:szCs w:val="21"/>
        </w:rPr>
        <w:t>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熟悉多线程的实现方式，熟悉JMM内存模型，熟悉JUC，理解生产者消费者模式，熟悉多线程锁机制以及线程之间的通信。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 w:cs="微软雅黑"/>
          <w:color w:val="1A1A1A" w:themeColor="background1" w:themeShade="1A"/>
          <w:spacing w:val="23"/>
          <w:szCs w:val="21"/>
        </w:rPr>
      </w:pP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jQuery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，Ajax，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等前端开发技术，会使用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BootStrap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，Element-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ui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Ztree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，Layer等前端组件实现各种常见功能。</w:t>
      </w:r>
    </w:p>
    <w:p w:rsidR="00BD6E72" w:rsidRDefault="004244B0">
      <w:pPr>
        <w:numPr>
          <w:ilvl w:val="0"/>
          <w:numId w:val="1"/>
        </w:numPr>
        <w:tabs>
          <w:tab w:val="center" w:pos="4873"/>
          <w:tab w:val="left" w:pos="7230"/>
        </w:tabs>
        <w:spacing w:line="420" w:lineRule="exact"/>
        <w:ind w:left="1678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noProof/>
          <w:color w:val="1A1A1A" w:themeColor="background1" w:themeShade="1A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382905</wp:posOffset>
                </wp:positionV>
                <wp:extent cx="6230620" cy="0"/>
                <wp:effectExtent l="0" t="9525" r="17780" b="9525"/>
                <wp:wrapNone/>
                <wp:docPr id="4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6" o:spid="_x0000_s1026" o:spt="32" type="#_x0000_t32" style="position:absolute;left:0pt;margin-left:-1.05pt;margin-top:30.15pt;height:0pt;width:490.6pt;z-index:251661312;mso-width-relative:page;mso-height-relative:page;" filled="f" stroked="t" coordsize="21600,21600" o:gfxdata="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NUEnfXAAAACAEAAA8AAAAA&#10;AAAAAQAgAAAAIgAAAGRycy9kb3ducmV2LnhtbFBLAQIUABQAAAAIAIdO4kCxZU6D3AEAAJYDAAAO&#10;AAAAAAAAAAEAIAAAACYBAABkcnMvZTJvRG9jLnhtbFBLBQYAAAAABgAGAFkBAAB0BQAAAAA=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了解全文检索引擎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ElasticSearch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、消息队列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ActiveMQ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，</w:t>
      </w:r>
      <w:proofErr w:type="spellStart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RabbitMQ</w:t>
      </w:r>
      <w:proofErr w:type="spellEnd"/>
      <w:r>
        <w:rPr>
          <w:rFonts w:ascii="微软雅黑" w:eastAsia="微软雅黑" w:hAnsi="微软雅黑" w:cs="微软雅黑" w:hint="eastAsia"/>
          <w:color w:val="1A1A1A" w:themeColor="background1" w:themeShade="1A"/>
          <w:spacing w:val="23"/>
          <w:szCs w:val="21"/>
        </w:rPr>
        <w:t>。</w:t>
      </w:r>
    </w:p>
    <w:p w:rsidR="00BD6E72" w:rsidRDefault="004244B0" w:rsidP="000222A3">
      <w:pPr>
        <w:ind w:left="3570" w:hangingChars="1700" w:hanging="3570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lastRenderedPageBreak/>
        <w:t>工作经历：</w:t>
      </w:r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  <w:shd w:val="pct10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 xml:space="preserve">  2016.08—2019.10  </w:t>
      </w:r>
      <w:r>
        <w:rPr>
          <w:rFonts w:ascii="微软雅黑" w:eastAsia="微软雅黑" w:hAnsi="微软雅黑" w:hint="eastAsia"/>
          <w:noProof/>
          <w:color w:val="1A1A1A" w:themeColor="background1" w:themeShade="1A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363220</wp:posOffset>
                </wp:positionV>
                <wp:extent cx="6230620" cy="0"/>
                <wp:effectExtent l="0" t="9525" r="17780" b="9525"/>
                <wp:wrapNone/>
                <wp:docPr id="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7" o:spid="_x0000_s1026" o:spt="32" type="#_x0000_t32" style="position:absolute;left:0pt;margin-left:-0.3pt;margin-top:28.6pt;height:0pt;width:490.6pt;z-index:251662336;mso-width-relative:page;mso-height-relative:page;" filled="f" stroked="t" coordsize="21600,21600" o:gfxdata="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bgTGI1QAAAAcBAAAPAAAAAAAA&#10;AAEAIAAAACIAAABkcnMvZG93bnJldi54bWxQSwECFAAUAAAACACHTuJA1fwbG9wBAACWAwAADgAA&#10;AAAAAAABACAAAAAkAQAAZHJzL2Uyb0RvYy54bWxQSwUGAAAAAAYABgBZAQAAcgUAAAAA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 xml:space="preserve"> 上海</w:t>
      </w:r>
      <w:r w:rsidR="005D3389"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>XX</w:t>
      </w:r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 xml:space="preserve">信息技术有限公司   </w:t>
      </w:r>
      <w:proofErr w:type="spellStart"/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>javaEE</w:t>
      </w:r>
      <w:proofErr w:type="spellEnd"/>
      <w:r>
        <w:rPr>
          <w:rFonts w:ascii="微软雅黑" w:eastAsia="微软雅黑" w:hAnsi="微软雅黑" w:hint="eastAsia"/>
          <w:color w:val="1A1A1A" w:themeColor="background1" w:themeShade="1A"/>
          <w:spacing w:val="16"/>
          <w:szCs w:val="21"/>
        </w:rPr>
        <w:t>开发工程师</w:t>
      </w:r>
    </w:p>
    <w:p w:rsidR="00BD6E72" w:rsidRDefault="004244B0">
      <w:pPr>
        <w:tabs>
          <w:tab w:val="center" w:pos="4873"/>
          <w:tab w:val="left" w:pos="7230"/>
        </w:tabs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t>项目经验：</w:t>
      </w: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 xml:space="preserve">   </w:t>
      </w:r>
    </w:p>
    <w:p w:rsidR="00BD6E72" w:rsidRDefault="004244B0">
      <w:pPr>
        <w:numPr>
          <w:ilvl w:val="0"/>
          <w:numId w:val="2"/>
        </w:numPr>
        <w:tabs>
          <w:tab w:val="center" w:pos="4873"/>
          <w:tab w:val="left" w:pos="7230"/>
        </w:tabs>
        <w:spacing w:line="420" w:lineRule="exact"/>
        <w:ind w:left="1680"/>
        <w:rPr>
          <w:rFonts w:ascii="微软雅黑" w:eastAsia="微软雅黑" w:hAnsi="微软雅黑"/>
          <w:b/>
          <w:color w:val="1A1A1A" w:themeColor="background1" w:themeShade="1A"/>
          <w:sz w:val="22"/>
          <w:szCs w:val="22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项目</w:t>
      </w:r>
      <w:proofErr w:type="gramStart"/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一</w:t>
      </w:r>
      <w:proofErr w:type="gramEnd"/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 xml:space="preserve">： </w:t>
      </w:r>
      <w:r w:rsidR="005D3389"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XX</w:t>
      </w:r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商城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开发环境：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IDEA+JDK1.8+Tomcat8.0+MySQL5.5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+Git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软件架构：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SpringBoot+SpringCloud+Nacos+Redis+ElasticSearch+Nginx</w:t>
      </w:r>
      <w:proofErr w:type="spellEnd"/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项目描述：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该项目是B2C模式的综合性商品线上销售平台，主要分为前台管理和后台管理。后台管理主要功能：包括商品的上下架，商品分类的管理，人员权限的分配。前台管理主要功能：包括商品的检索，商品详情展示，添加购物车，订单处理，用户单点登录，在线支付等（支付宝，微信）。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责任描述：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负责购物车模块的设计和开发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负责登录模块的开发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负责订单模块的设计和开发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技术描述：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oss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获取签证后直传实现商品图片的上传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redis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做缓存，解决商品的快速查询和缓存击穿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seata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进行分布式事务的处理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结算前登陆，实现购物车合并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使用异步编排技术增加系统性能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使用Id-Worker生成唯一标志，防止订单重复提交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RabbitMq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的死信队列完成订单过时未支付自动取消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项目总结：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通过本次项目开发，让我对购物车和订单系统有了更深层次的理解。对MQ的使用不再仅仅是发消息和收消息，学会了使用死信队列来设置定时任务。</w:t>
      </w:r>
    </w:p>
    <w:p w:rsidR="00BD6E72" w:rsidRDefault="00BD6E72">
      <w:pPr>
        <w:tabs>
          <w:tab w:val="center" w:pos="4873"/>
          <w:tab w:val="left" w:pos="7230"/>
        </w:tabs>
        <w:spacing w:line="400" w:lineRule="exact"/>
        <w:ind w:left="168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</w:p>
    <w:p w:rsidR="00BD6E72" w:rsidRDefault="004244B0">
      <w:pPr>
        <w:numPr>
          <w:ilvl w:val="0"/>
          <w:numId w:val="2"/>
        </w:numPr>
        <w:tabs>
          <w:tab w:val="center" w:pos="4873"/>
          <w:tab w:val="left" w:pos="7230"/>
        </w:tabs>
        <w:spacing w:line="420" w:lineRule="exact"/>
        <w:ind w:left="1680"/>
        <w:rPr>
          <w:rFonts w:ascii="微软雅黑" w:eastAsia="微软雅黑" w:hAnsi="微软雅黑"/>
          <w:b/>
          <w:color w:val="1A1A1A" w:themeColor="background1" w:themeShade="1A"/>
          <w:sz w:val="22"/>
          <w:szCs w:val="22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项目二：</w:t>
      </w:r>
      <w:r w:rsidR="005D3389"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XXX</w:t>
      </w:r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小课堂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开发环境：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IDEA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+JDK1.8+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MySQL5.5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+Maven+Git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软件架构：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SpringBoot+SpringCloud+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E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urake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+Feign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+Redis+Nginx</w:t>
      </w:r>
      <w:r w:rsidR="000222A3"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+POI</w:t>
      </w:r>
      <w:proofErr w:type="spellEnd"/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项目描述：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该项目是视频在线管理平台。提供大量幼儿学习视频，方便小朋友们随时随地学习，每时每刻增长知识。该项目分为前台管理和后台管理，后台管理主要包括用户权限管理，教师信息管理，视频管理（上传和删除），前台主要管理包括用户登录，课程展示，订单和支付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责任负责：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lastRenderedPageBreak/>
        <w:t>负责后台管理系统的讲师管理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负责课程详情展示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负责讲师视频的上传和删除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技术描述：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使用阿里云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vod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技术实现视频的上传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使用Ajax、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Axios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完成异步请求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使用第三方登录模式（</w:t>
      </w:r>
      <w:proofErr w:type="gram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微信登录</w:t>
      </w:r>
      <w:proofErr w:type="gram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）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使用POI操作Excel报表对客户数据的导入和导出。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使用对象嵌套的方式从后端获取数据给前端展示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项目总结：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通过摸索，学会了使用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vod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oss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，短信服务等技术，同时前端技术也有了一定的提升</w:t>
      </w:r>
    </w:p>
    <w:p w:rsidR="00BD6E72" w:rsidRDefault="00BD6E72">
      <w:pPr>
        <w:tabs>
          <w:tab w:val="center" w:pos="4873"/>
          <w:tab w:val="left" w:pos="7230"/>
        </w:tabs>
        <w:spacing w:line="400" w:lineRule="exact"/>
        <w:ind w:left="168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</w:p>
    <w:p w:rsidR="00BD6E72" w:rsidRDefault="004244B0">
      <w:pPr>
        <w:numPr>
          <w:ilvl w:val="0"/>
          <w:numId w:val="2"/>
        </w:numPr>
        <w:tabs>
          <w:tab w:val="center" w:pos="4873"/>
          <w:tab w:val="left" w:pos="7230"/>
        </w:tabs>
        <w:spacing w:line="420" w:lineRule="exact"/>
        <w:ind w:left="1680"/>
        <w:rPr>
          <w:rFonts w:ascii="微软雅黑" w:eastAsia="微软雅黑" w:hAnsi="微软雅黑"/>
          <w:b/>
          <w:color w:val="1A1A1A" w:themeColor="background1" w:themeShade="1A"/>
          <w:sz w:val="22"/>
          <w:szCs w:val="22"/>
        </w:rPr>
      </w:pPr>
      <w:commentRangeStart w:id="0"/>
      <w:r>
        <w:rPr>
          <w:rFonts w:ascii="微软雅黑" w:eastAsia="微软雅黑" w:hAnsi="微软雅黑" w:hint="eastAsia"/>
          <w:b/>
          <w:color w:val="1A1A1A" w:themeColor="background1" w:themeShade="1A"/>
          <w:sz w:val="22"/>
          <w:szCs w:val="22"/>
        </w:rPr>
        <w:t>项目三：客户信息管理系统</w:t>
      </w:r>
      <w:commentRangeEnd w:id="0"/>
      <w:r w:rsidR="0048507B">
        <w:rPr>
          <w:rStyle w:val="a8"/>
        </w:rPr>
        <w:commentReference w:id="0"/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开发环境：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Eclipse+jdk1.8+Tomcat7.0+MySQL5.5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软件架构：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Spring+SpringMVC+Mybatis+jQuery+jsp+BootStrap</w:t>
      </w:r>
      <w:proofErr w:type="spellEnd"/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项目描述：</w:t>
      </w: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本系统是对客户基本信息、联系人信息、交往信息、客户服务信息的充分共享和规范化管理；通过对销售机会、客户开发过程的追踪和记录，提高新客户的开发能力并在客户将要流失时系统及时预警，以便销售人员及时采取措施，降低</w:t>
      </w:r>
      <w:bookmarkStart w:id="1" w:name="_GoBack"/>
      <w:bookmarkEnd w:id="1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损失,并希望系统提供相关报表，以便公司高层随时了解公司客户情况。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责任描述：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完成客户的登录注册功能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参加完成客户信息的CURD</w:t>
      </w:r>
    </w:p>
    <w:p w:rsidR="00BD6E72" w:rsidRDefault="004244B0">
      <w:pPr>
        <w:numPr>
          <w:ilvl w:val="1"/>
          <w:numId w:val="2"/>
        </w:numPr>
        <w:tabs>
          <w:tab w:val="clear" w:pos="840"/>
          <w:tab w:val="center" w:pos="4873"/>
          <w:tab w:val="left" w:pos="7230"/>
        </w:tabs>
        <w:spacing w:line="420" w:lineRule="exact"/>
        <w:ind w:left="2100"/>
        <w:rPr>
          <w:rFonts w:ascii="微软雅黑" w:eastAsia="微软雅黑" w:hAnsi="微软雅黑"/>
          <w:b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</w:rPr>
        <w:t>技术描述：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 xml:space="preserve">使用 Spring, 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SpringMVC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MyBatis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作为底层架构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/>
          <w:bCs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使用Restful风格进行CRUD操作</w:t>
      </w:r>
    </w:p>
    <w:p w:rsidR="00BD6E72" w:rsidRDefault="004244B0">
      <w:pPr>
        <w:numPr>
          <w:ilvl w:val="2"/>
          <w:numId w:val="2"/>
        </w:numPr>
        <w:tabs>
          <w:tab w:val="clear" w:pos="1260"/>
          <w:tab w:val="center" w:pos="4873"/>
          <w:tab w:val="left" w:pos="7230"/>
        </w:tabs>
        <w:spacing w:line="420" w:lineRule="exact"/>
        <w:ind w:left="2520"/>
        <w:rPr>
          <w:rFonts w:ascii="微软雅黑" w:eastAsia="微软雅黑" w:hAnsi="微软雅黑" w:cs="宋体"/>
          <w:color w:val="1A1A1A" w:themeColor="background1" w:themeShade="1A"/>
          <w:spacing w:val="16"/>
          <w:szCs w:val="21"/>
        </w:rPr>
      </w:pPr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前端使用</w:t>
      </w:r>
      <w:proofErr w:type="spellStart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JQuery</w:t>
      </w:r>
      <w:proofErr w:type="spellEnd"/>
      <w:r>
        <w:rPr>
          <w:rFonts w:ascii="微软雅黑" w:eastAsia="微软雅黑" w:hAnsi="微软雅黑" w:hint="eastAsia"/>
          <w:bCs/>
          <w:color w:val="1A1A1A" w:themeColor="background1" w:themeShade="1A"/>
          <w:szCs w:val="21"/>
        </w:rPr>
        <w:t>、Ajax技术，给用户提供良好的体验</w:t>
      </w:r>
      <w:r>
        <w:rPr>
          <w:rFonts w:ascii="微软雅黑" w:eastAsia="微软雅黑" w:hAnsi="微软雅黑" w:hint="eastAsia"/>
          <w:noProof/>
          <w:color w:val="1A1A1A" w:themeColor="background1" w:themeShade="1A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377190</wp:posOffset>
                </wp:positionV>
                <wp:extent cx="6230620" cy="0"/>
                <wp:effectExtent l="0" t="9525" r="17780" b="9525"/>
                <wp:wrapNone/>
                <wp:docPr id="6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620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5A5A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8" o:spid="_x0000_s1026" o:spt="32" type="#_x0000_t32" style="position:absolute;left:0pt;margin-left:-7pt;margin-top:29.7pt;height:0pt;width:490.6pt;z-index:251663360;mso-width-relative:page;mso-height-relative:page;" filled="f" stroked="t" coordsize="21600,21600" o:gfxdata="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/3CHuNkAAAAJAQAADwAA&#10;AAAAAAABACAAAAAiAAAAZHJzL2Rvd25yZXYueG1sUEsBAhQAFAAAAAgAh07iQMoQ1VPcAQAAlgMA&#10;AA4AAAAAAAAAAQAgAAAAKAEAAGRycy9lMm9Eb2MueG1sUEsFBgAAAAAGAAYAWQEAAHYFAAAAAA==&#10;">
                <v:fill on="f" focussize="0,0"/>
                <v:stroke weight="1.5pt" color="#5A5A5A" joinstyle="round"/>
                <v:imagedata o:title=""/>
                <o:lock v:ext="edit" aspectratio="f"/>
              </v:shape>
            </w:pict>
          </mc:Fallback>
        </mc:AlternateContent>
      </w:r>
    </w:p>
    <w:p w:rsidR="00BD6E72" w:rsidRDefault="004244B0">
      <w:pPr>
        <w:tabs>
          <w:tab w:val="center" w:pos="4873"/>
          <w:tab w:val="left" w:pos="7230"/>
        </w:tabs>
        <w:rPr>
          <w:rFonts w:ascii="微软雅黑" w:eastAsia="微软雅黑" w:hAnsi="微软雅黑"/>
          <w:b/>
          <w:color w:val="1A1A1A" w:themeColor="background1" w:themeShade="1A"/>
          <w:szCs w:val="21"/>
          <w:shd w:val="pct10" w:color="auto" w:fill="FFFFFF"/>
        </w:rPr>
      </w:pPr>
      <w:r>
        <w:rPr>
          <w:rFonts w:ascii="微软雅黑" w:eastAsia="微软雅黑" w:hAnsi="微软雅黑" w:hint="eastAsia"/>
          <w:b/>
          <w:color w:val="1A1A1A" w:themeColor="background1" w:themeShade="1A"/>
          <w:szCs w:val="21"/>
          <w:shd w:val="pct10" w:color="auto" w:fill="FFFFFF"/>
        </w:rPr>
        <w:t>自我鉴定：</w:t>
      </w:r>
    </w:p>
    <w:p w:rsidR="00BD6E72" w:rsidRDefault="004244B0">
      <w:pPr>
        <w:numPr>
          <w:ilvl w:val="0"/>
          <w:numId w:val="3"/>
        </w:numPr>
        <w:tabs>
          <w:tab w:val="center" w:pos="4873"/>
          <w:tab w:val="left" w:pos="7230"/>
        </w:tabs>
        <w:spacing w:line="400" w:lineRule="exact"/>
        <w:ind w:left="1678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做事认真踏实，热爱软件开发工作，对业务需求理解能力强，具备一定的需求分析、模块设计、模块开发的能力。</w:t>
      </w:r>
    </w:p>
    <w:p w:rsidR="00BD6E72" w:rsidRDefault="004244B0">
      <w:pPr>
        <w:numPr>
          <w:ilvl w:val="0"/>
          <w:numId w:val="3"/>
        </w:numPr>
        <w:tabs>
          <w:tab w:val="center" w:pos="4873"/>
          <w:tab w:val="left" w:pos="7230"/>
        </w:tabs>
        <w:spacing w:line="400" w:lineRule="exact"/>
        <w:ind w:left="1678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喜欢研究新技术，喜欢与同事讨论技术上的难点，共同进步。</w:t>
      </w:r>
    </w:p>
    <w:p w:rsidR="00BD6E72" w:rsidRDefault="004244B0">
      <w:pPr>
        <w:numPr>
          <w:ilvl w:val="0"/>
          <w:numId w:val="3"/>
        </w:numPr>
        <w:tabs>
          <w:tab w:val="center" w:pos="4873"/>
          <w:tab w:val="left" w:pos="7230"/>
        </w:tabs>
        <w:spacing w:line="400" w:lineRule="exact"/>
        <w:ind w:left="1678"/>
        <w:rPr>
          <w:rFonts w:ascii="微软雅黑" w:eastAsia="微软雅黑" w:hAnsi="微软雅黑"/>
          <w:color w:val="1A1A1A" w:themeColor="background1" w:themeShade="1A"/>
          <w:szCs w:val="21"/>
        </w:rPr>
      </w:pPr>
      <w:r>
        <w:rPr>
          <w:rFonts w:ascii="微软雅黑" w:eastAsia="微软雅黑" w:hAnsi="微软雅黑" w:hint="eastAsia"/>
          <w:color w:val="1A1A1A" w:themeColor="background1" w:themeShade="1A"/>
          <w:szCs w:val="21"/>
        </w:rPr>
        <w:t>学习能力强，有一定的自学能力。</w:t>
      </w:r>
    </w:p>
    <w:sectPr w:rsidR="00BD6E72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zhanbao" w:date="2020-03-14T16:42:00Z" w:initials="宝哥">
    <w:p w:rsidR="0048507B" w:rsidRDefault="004850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其他地方我都给改完了，这个项目最好换一个，现在很少有人做</w:t>
      </w:r>
      <w:r>
        <w:rPr>
          <w:rFonts w:hint="eastAsia"/>
        </w:rPr>
        <w:t>CRM</w:t>
      </w:r>
      <w:r>
        <w:rPr>
          <w:rFonts w:hint="eastAsia"/>
        </w:rPr>
        <w:t>项目了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377" w:rsidRDefault="009F3377" w:rsidP="000222A3">
      <w:r>
        <w:separator/>
      </w:r>
    </w:p>
  </w:endnote>
  <w:endnote w:type="continuationSeparator" w:id="0">
    <w:p w:rsidR="009F3377" w:rsidRDefault="009F3377" w:rsidP="0002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377" w:rsidRDefault="009F3377" w:rsidP="000222A3">
      <w:r>
        <w:separator/>
      </w:r>
    </w:p>
  </w:footnote>
  <w:footnote w:type="continuationSeparator" w:id="0">
    <w:p w:rsidR="009F3377" w:rsidRDefault="009F3377" w:rsidP="0002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A0D01"/>
    <w:multiLevelType w:val="multilevel"/>
    <w:tmpl w:val="BDAA0D0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F4ACF88A"/>
    <w:multiLevelType w:val="singleLevel"/>
    <w:tmpl w:val="F4ACF88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4E745666"/>
    <w:multiLevelType w:val="multilevel"/>
    <w:tmpl w:val="4E74566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A3"/>
    <w:rsid w:val="0011563A"/>
    <w:rsid w:val="00172A27"/>
    <w:rsid w:val="001B6CFE"/>
    <w:rsid w:val="001C0FBA"/>
    <w:rsid w:val="001C7EC8"/>
    <w:rsid w:val="001E7DF3"/>
    <w:rsid w:val="002345B3"/>
    <w:rsid w:val="00236284"/>
    <w:rsid w:val="0024127B"/>
    <w:rsid w:val="003938B9"/>
    <w:rsid w:val="003F5800"/>
    <w:rsid w:val="004244B0"/>
    <w:rsid w:val="0048507B"/>
    <w:rsid w:val="004C4E89"/>
    <w:rsid w:val="005A22C6"/>
    <w:rsid w:val="005D3389"/>
    <w:rsid w:val="00685DFC"/>
    <w:rsid w:val="00756C72"/>
    <w:rsid w:val="007E0D2A"/>
    <w:rsid w:val="007E344B"/>
    <w:rsid w:val="00944BA2"/>
    <w:rsid w:val="0099769B"/>
    <w:rsid w:val="009B298A"/>
    <w:rsid w:val="009F3377"/>
    <w:rsid w:val="00A03791"/>
    <w:rsid w:val="00A26A6F"/>
    <w:rsid w:val="00A60F47"/>
    <w:rsid w:val="00BC2346"/>
    <w:rsid w:val="00BD6E72"/>
    <w:rsid w:val="00C44935"/>
    <w:rsid w:val="00EC1FD3"/>
    <w:rsid w:val="00EF5813"/>
    <w:rsid w:val="00F45B88"/>
    <w:rsid w:val="0F1B56AB"/>
    <w:rsid w:val="29021CE1"/>
    <w:rsid w:val="355D11F7"/>
    <w:rsid w:val="3D870731"/>
    <w:rsid w:val="3F3075A7"/>
    <w:rsid w:val="41787572"/>
    <w:rsid w:val="494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0222A3"/>
    <w:rPr>
      <w:sz w:val="18"/>
      <w:szCs w:val="18"/>
    </w:rPr>
  </w:style>
  <w:style w:type="character" w:customStyle="1" w:styleId="Char">
    <w:name w:val="批注框文本 Char"/>
    <w:basedOn w:val="a0"/>
    <w:link w:val="a7"/>
    <w:rsid w:val="000222A3"/>
    <w:rPr>
      <w:kern w:val="2"/>
      <w:sz w:val="18"/>
      <w:szCs w:val="18"/>
    </w:rPr>
  </w:style>
  <w:style w:type="character" w:styleId="a8">
    <w:name w:val="annotation reference"/>
    <w:basedOn w:val="a0"/>
    <w:rsid w:val="0048507B"/>
    <w:rPr>
      <w:sz w:val="21"/>
      <w:szCs w:val="21"/>
    </w:rPr>
  </w:style>
  <w:style w:type="paragraph" w:styleId="a9">
    <w:name w:val="annotation text"/>
    <w:basedOn w:val="a"/>
    <w:link w:val="Char0"/>
    <w:rsid w:val="0048507B"/>
    <w:pPr>
      <w:jc w:val="left"/>
    </w:pPr>
  </w:style>
  <w:style w:type="character" w:customStyle="1" w:styleId="Char0">
    <w:name w:val="批注文字 Char"/>
    <w:basedOn w:val="a0"/>
    <w:link w:val="a9"/>
    <w:rsid w:val="0048507B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1"/>
    <w:rsid w:val="0048507B"/>
    <w:rPr>
      <w:b/>
      <w:bCs/>
    </w:rPr>
  </w:style>
  <w:style w:type="character" w:customStyle="1" w:styleId="Char1">
    <w:name w:val="批注主题 Char"/>
    <w:basedOn w:val="Char0"/>
    <w:link w:val="aa"/>
    <w:rsid w:val="0048507B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pple-style-span">
    <w:name w:val="apple-style-span"/>
    <w:basedOn w:val="a0"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"/>
    <w:rsid w:val="000222A3"/>
    <w:rPr>
      <w:sz w:val="18"/>
      <w:szCs w:val="18"/>
    </w:rPr>
  </w:style>
  <w:style w:type="character" w:customStyle="1" w:styleId="Char">
    <w:name w:val="批注框文本 Char"/>
    <w:basedOn w:val="a0"/>
    <w:link w:val="a7"/>
    <w:rsid w:val="000222A3"/>
    <w:rPr>
      <w:kern w:val="2"/>
      <w:sz w:val="18"/>
      <w:szCs w:val="18"/>
    </w:rPr>
  </w:style>
  <w:style w:type="character" w:styleId="a8">
    <w:name w:val="annotation reference"/>
    <w:basedOn w:val="a0"/>
    <w:rsid w:val="0048507B"/>
    <w:rPr>
      <w:sz w:val="21"/>
      <w:szCs w:val="21"/>
    </w:rPr>
  </w:style>
  <w:style w:type="paragraph" w:styleId="a9">
    <w:name w:val="annotation text"/>
    <w:basedOn w:val="a"/>
    <w:link w:val="Char0"/>
    <w:rsid w:val="0048507B"/>
    <w:pPr>
      <w:jc w:val="left"/>
    </w:pPr>
  </w:style>
  <w:style w:type="character" w:customStyle="1" w:styleId="Char0">
    <w:name w:val="批注文字 Char"/>
    <w:basedOn w:val="a0"/>
    <w:link w:val="a9"/>
    <w:rsid w:val="0048507B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1"/>
    <w:rsid w:val="0048507B"/>
    <w:rPr>
      <w:b/>
      <w:bCs/>
    </w:rPr>
  </w:style>
  <w:style w:type="character" w:customStyle="1" w:styleId="Char1">
    <w:name w:val="批注主题 Char"/>
    <w:basedOn w:val="Char0"/>
    <w:link w:val="aa"/>
    <w:rsid w:val="0048507B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mailto:CXXXX@163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5838;&#31243;&#20195;&#30721;(&#32769;&#24072;)\&#23601;&#19994;&#35838;&#65292;&#38754;&#35797;&#25216;&#2403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29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Administrator</dc:creator>
  <cp:lastModifiedBy>zhangzhanbao</cp:lastModifiedBy>
  <cp:revision>5</cp:revision>
  <dcterms:created xsi:type="dcterms:W3CDTF">2014-11-14T05:55:00Z</dcterms:created>
  <dcterms:modified xsi:type="dcterms:W3CDTF">2020-03-16T06:25:00Z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