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color w:val="008080"/>
          <w:sz w:val="44"/>
          <w:szCs w:val="44"/>
          <w:lang w:eastAsia="zh-CN"/>
        </w:rPr>
      </w:pPr>
    </w:p>
    <w:p>
      <w:pPr>
        <w:jc w:val="center"/>
        <w:rPr>
          <w:rFonts w:ascii="宋体" w:hAnsi="宋体"/>
          <w:b/>
          <w:color w:val="008080"/>
          <w:sz w:val="44"/>
          <w:szCs w:val="44"/>
          <w:lang w:eastAsia="zh-CN"/>
        </w:rPr>
      </w:pPr>
      <w:r>
        <w:rPr>
          <w:rFonts w:hint="eastAsia" w:ascii="宋体" w:hAnsi="宋体"/>
          <w:b/>
          <w:color w:val="008080"/>
          <w:sz w:val="44"/>
          <w:szCs w:val="44"/>
          <w:lang w:eastAsia="zh-CN"/>
        </w:rPr>
        <w:t>何</w:t>
      </w:r>
      <w:r>
        <w:rPr>
          <w:rFonts w:hint="eastAsia" w:ascii="宋体" w:hAnsi="宋体"/>
          <w:b/>
          <w:color w:val="008080"/>
          <w:sz w:val="44"/>
          <w:szCs w:val="44"/>
          <w:lang w:val="en-US" w:eastAsia="zh-Hans"/>
        </w:rPr>
        <w:t>XX</w:t>
      </w:r>
      <w:r>
        <w:rPr>
          <w:rFonts w:hint="eastAsia" w:ascii="宋体" w:hAnsi="宋体"/>
          <w:b/>
          <w:color w:val="008080"/>
          <w:sz w:val="44"/>
          <w:szCs w:val="44"/>
          <w:lang w:eastAsia="zh-CN"/>
        </w:rPr>
        <w:t>-Java开发工程师-</w:t>
      </w:r>
      <w:r>
        <w:rPr>
          <w:rFonts w:ascii="宋体" w:hAnsi="宋体"/>
          <w:b/>
          <w:color w:val="008080"/>
          <w:sz w:val="44"/>
          <w:szCs w:val="44"/>
          <w:lang w:eastAsia="zh-CN"/>
        </w:rPr>
        <w:t>2</w:t>
      </w:r>
      <w:r>
        <w:rPr>
          <w:rFonts w:hint="eastAsia" w:ascii="宋体" w:hAnsi="宋体"/>
          <w:b/>
          <w:color w:val="008080"/>
          <w:sz w:val="44"/>
          <w:szCs w:val="44"/>
          <w:lang w:eastAsia="zh-CN"/>
        </w:rPr>
        <w:t>年</w:t>
      </w:r>
    </w:p>
    <w:p>
      <w:pPr>
        <w:rPr>
          <w:rFonts w:ascii="宋体" w:hAnsi="宋体"/>
          <w:color w:val="008080"/>
          <w:lang w:eastAsia="zh-CN"/>
        </w:rPr>
      </w:pPr>
      <w:r>
        <w:rPr>
          <w:rFonts w:hint="eastAsia" w:ascii="宋体" w:hAnsi="宋体"/>
          <w:color w:val="FFFFFF"/>
          <w:highlight w:val="darkCyan"/>
          <w:lang w:eastAsia="zh-CN"/>
        </w:rPr>
        <w:t>___·个人信息·____</w:t>
      </w:r>
      <w:r>
        <w:rPr>
          <w:rFonts w:hint="eastAsia" w:ascii="宋体" w:hAnsi="宋体"/>
          <w:color w:val="008080"/>
          <w:lang w:eastAsia="zh-CN"/>
        </w:rPr>
        <w:t>__________________________________________________________</w:t>
      </w:r>
    </w:p>
    <w:p>
      <w:pPr>
        <w:spacing w:line="360" w:lineRule="auto"/>
        <w:rPr>
          <w:rFonts w:ascii="宋体" w:hAnsi="宋体"/>
          <w:lang w:eastAsia="zh-CN"/>
        </w:rPr>
      </w:pPr>
      <w:r>
        <w:rPr>
          <w:rFonts w:hint="eastAsia" w:ascii="宋体" w:hAnsi="宋体"/>
          <w:lang w:eastAsia="zh-CN"/>
        </w:rPr>
        <w:t>姓名：何咏强</w:t>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ascii="宋体" w:hAnsi="宋体"/>
          <w:lang w:eastAsia="zh-CN"/>
        </w:rPr>
        <w:t xml:space="preserve">  </w:t>
      </w:r>
      <w:r>
        <w:rPr>
          <w:rFonts w:hint="eastAsia" w:ascii="宋体" w:hAnsi="宋体"/>
          <w:lang w:eastAsia="zh-CN"/>
        </w:rPr>
        <w:t>性别：男</w:t>
      </w:r>
    </w:p>
    <w:p>
      <w:pPr>
        <w:spacing w:line="360" w:lineRule="auto"/>
        <w:rPr>
          <w:rFonts w:ascii="宋体" w:hAnsi="宋体"/>
          <w:lang w:eastAsia="zh-CN"/>
        </w:rPr>
      </w:pPr>
      <w:r>
        <w:rPr>
          <w:rFonts w:hint="eastAsia" w:ascii="宋体" w:hAnsi="宋体"/>
          <w:lang w:eastAsia="zh-CN"/>
        </w:rPr>
        <w:t>年龄：2</w:t>
      </w:r>
      <w:r>
        <w:rPr>
          <w:rFonts w:hint="eastAsia" w:ascii="宋体" w:hAnsi="宋体"/>
          <w:lang w:val="en-US" w:eastAsia="zh-CN"/>
        </w:rPr>
        <w:t>3</w:t>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ascii="宋体" w:hAnsi="宋体"/>
          <w:lang w:eastAsia="zh-CN"/>
        </w:rPr>
        <w:t xml:space="preserve">      </w:t>
      </w:r>
      <w:r>
        <w:rPr>
          <w:rFonts w:hint="eastAsia" w:ascii="宋体" w:hAnsi="宋体"/>
          <w:lang w:eastAsia="zh-CN"/>
        </w:rPr>
        <w:t>籍贯: 河北省涿州市</w:t>
      </w:r>
    </w:p>
    <w:p>
      <w:pPr>
        <w:spacing w:line="360" w:lineRule="auto"/>
        <w:rPr>
          <w:rFonts w:ascii="宋体" w:hAnsi="宋体"/>
          <w:lang w:eastAsia="zh-CN"/>
        </w:rPr>
      </w:pPr>
      <w:r>
        <w:rPr>
          <w:rFonts w:hint="eastAsia" w:ascii="宋体" w:hAnsi="宋体"/>
          <w:lang w:eastAsia="zh-CN"/>
        </w:rPr>
        <w:t>工作年限：</w:t>
      </w:r>
      <w:r>
        <w:rPr>
          <w:rFonts w:ascii="宋体" w:hAnsi="宋体"/>
          <w:lang w:eastAsia="zh-CN"/>
        </w:rPr>
        <w:t>2</w:t>
      </w:r>
      <w:r>
        <w:rPr>
          <w:rFonts w:hint="eastAsia" w:ascii="宋体" w:hAnsi="宋体"/>
          <w:lang w:eastAsia="zh-CN"/>
        </w:rPr>
        <w:t>年</w:t>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hint="eastAsia" w:ascii="宋体" w:hAnsi="宋体"/>
          <w:lang w:eastAsia="zh-CN"/>
        </w:rPr>
        <w:tab/>
      </w:r>
      <w:r>
        <w:rPr>
          <w:rFonts w:ascii="宋体" w:hAnsi="宋体"/>
          <w:lang w:eastAsia="zh-CN"/>
        </w:rPr>
        <w:t xml:space="preserve">      </w:t>
      </w:r>
      <w:r>
        <w:rPr>
          <w:rFonts w:hint="eastAsia" w:ascii="宋体" w:hAnsi="宋体"/>
          <w:lang w:eastAsia="zh-CN"/>
        </w:rPr>
        <w:t>电话：</w:t>
      </w:r>
      <w:r>
        <w:rPr>
          <w:rFonts w:hint="eastAsia" w:ascii="宋体" w:hAnsi="宋体"/>
          <w:lang w:val="en-US" w:eastAsia="zh-Hans"/>
        </w:rPr>
        <w:t>XXX</w:t>
      </w:r>
      <w:r>
        <w:rPr>
          <w:rFonts w:hint="eastAsia" w:ascii="宋体" w:hAnsi="宋体"/>
          <w:lang w:eastAsia="zh-CN"/>
        </w:rPr>
        <w:t>-</w:t>
      </w:r>
      <w:r>
        <w:rPr>
          <w:rFonts w:hint="eastAsia" w:ascii="宋体" w:hAnsi="宋体"/>
          <w:lang w:val="en-US" w:eastAsia="zh-Hans"/>
        </w:rPr>
        <w:t>XXXX</w:t>
      </w:r>
      <w:r>
        <w:rPr>
          <w:rFonts w:hint="eastAsia" w:ascii="宋体" w:hAnsi="宋体"/>
          <w:lang w:eastAsia="zh-CN"/>
        </w:rPr>
        <w:t>-</w:t>
      </w:r>
      <w:r>
        <w:rPr>
          <w:rFonts w:hint="eastAsia" w:ascii="宋体" w:hAnsi="宋体"/>
          <w:lang w:val="en-US" w:eastAsia="zh-Hans"/>
        </w:rPr>
        <w:t>XXXX</w:t>
      </w:r>
      <w:bookmarkStart w:id="1" w:name="_GoBack"/>
      <w:bookmarkEnd w:id="1"/>
    </w:p>
    <w:p>
      <w:pPr>
        <w:spacing w:line="360" w:lineRule="auto"/>
        <w:rPr>
          <w:rFonts w:ascii="宋体" w:hAnsi="宋体"/>
          <w:lang w:eastAsia="zh-CN"/>
        </w:rPr>
      </w:pPr>
      <w:r>
        <w:rPr>
          <w:rFonts w:hint="eastAsia" w:ascii="宋体" w:hAnsi="宋体"/>
          <w:lang w:val="en-US" w:eastAsia="zh-CN"/>
        </w:rPr>
        <w:t>学历</w:t>
      </w:r>
      <w:r>
        <w:rPr>
          <w:rFonts w:hint="eastAsia" w:ascii="宋体" w:hAnsi="宋体"/>
          <w:lang w:eastAsia="zh-CN"/>
        </w:rPr>
        <w:t>：</w:t>
      </w:r>
      <w:r>
        <w:rPr>
          <w:rFonts w:hint="eastAsia" w:ascii="宋体" w:hAnsi="宋体"/>
          <w:lang w:val="en-US" w:eastAsia="zh-CN"/>
        </w:rPr>
        <w:t>大专</w:t>
      </w:r>
      <w:r>
        <w:rPr>
          <w:rFonts w:hint="eastAsia" w:ascii="宋体" w:hAnsi="宋体"/>
          <w:lang w:eastAsia="zh-CN"/>
        </w:rPr>
        <w:t xml:space="preserve">                </w:t>
      </w:r>
      <w:r>
        <w:rPr>
          <w:rFonts w:hint="eastAsia" w:ascii="宋体" w:hAnsi="宋体"/>
          <w:lang w:eastAsia="zh-CN"/>
        </w:rPr>
        <w:tab/>
      </w:r>
      <w:r>
        <w:rPr>
          <w:rFonts w:hint="eastAsia" w:ascii="宋体" w:hAnsi="宋体"/>
          <w:lang w:val="en-US" w:eastAsia="zh-CN"/>
        </w:rPr>
        <w:tab/>
      </w:r>
      <w:r>
        <w:rPr>
          <w:rFonts w:hint="eastAsia" w:ascii="宋体" w:hAnsi="宋体"/>
          <w:lang w:val="en-US" w:eastAsia="zh-CN"/>
        </w:rPr>
        <w:tab/>
      </w:r>
      <w:r>
        <w:rPr>
          <w:rFonts w:hint="eastAsia" w:ascii="宋体" w:hAnsi="宋体"/>
          <w:lang w:val="en-US" w:eastAsia="zh-CN"/>
        </w:rPr>
        <w:t xml:space="preserve">   </w:t>
      </w:r>
      <w:r>
        <w:rPr>
          <w:rFonts w:hint="eastAsia" w:ascii="宋体" w:hAnsi="宋体"/>
          <w:lang w:eastAsia="zh-CN"/>
        </w:rPr>
        <w:t>E-mail：</w:t>
      </w:r>
      <w:r>
        <w:rPr>
          <w:rFonts w:hint="eastAsia" w:ascii="宋体" w:hAnsi="宋体"/>
          <w:lang w:eastAsia="zh-CN"/>
        </w:rPr>
        <w:fldChar w:fldCharType="begin"/>
      </w:r>
      <w:r>
        <w:rPr>
          <w:rFonts w:hint="eastAsia" w:ascii="宋体" w:hAnsi="宋体"/>
          <w:lang w:eastAsia="zh-CN"/>
        </w:rPr>
        <w:instrText xml:space="preserve"> HYPERLINK "mailto:aq0706qg@163.com" </w:instrText>
      </w:r>
      <w:r>
        <w:rPr>
          <w:rFonts w:hint="eastAsia" w:ascii="宋体" w:hAnsi="宋体"/>
          <w:lang w:eastAsia="zh-CN"/>
        </w:rPr>
        <w:fldChar w:fldCharType="separate"/>
      </w:r>
      <w:r>
        <w:rPr>
          <w:rStyle w:val="8"/>
          <w:rFonts w:hint="eastAsia" w:ascii="宋体" w:hAnsi="宋体"/>
          <w:lang w:eastAsia="zh-CN"/>
        </w:rPr>
        <w:t>aq</w:t>
      </w:r>
      <w:r>
        <w:rPr>
          <w:rStyle w:val="8"/>
          <w:rFonts w:ascii="宋体" w:hAnsi="宋体"/>
          <w:lang w:eastAsia="zh-CN"/>
        </w:rPr>
        <w:t>0706qg@163.com</w:t>
      </w:r>
      <w:r>
        <w:rPr>
          <w:rFonts w:hint="eastAsia" w:ascii="宋体" w:hAnsi="宋体"/>
          <w:lang w:eastAsia="zh-CN"/>
        </w:rPr>
        <w:fldChar w:fldCharType="end"/>
      </w:r>
    </w:p>
    <w:p>
      <w:pPr>
        <w:spacing w:line="360" w:lineRule="auto"/>
        <w:rPr>
          <w:rFonts w:hint="default" w:ascii="宋体" w:hAnsi="宋体"/>
          <w:lang w:val="en-US" w:eastAsia="zh-CN"/>
        </w:rPr>
      </w:pPr>
      <w:r>
        <w:rPr>
          <w:rFonts w:hint="eastAsia" w:ascii="宋体" w:hAnsi="宋体"/>
          <w:lang w:val="en-US" w:eastAsia="zh-CN"/>
        </w:rPr>
        <w:t>求职岗位：java开发工程</w:t>
      </w:r>
      <w:r>
        <w:rPr>
          <w:rFonts w:hint="eastAsia" w:ascii="宋体" w:hAnsi="宋体"/>
          <w:lang w:val="en-US" w:eastAsia="zh-CN"/>
        </w:rPr>
        <w:tab/>
      </w:r>
      <w:r>
        <w:rPr>
          <w:rFonts w:hint="eastAsia" w:ascii="宋体" w:hAnsi="宋体"/>
          <w:lang w:val="en-US" w:eastAsia="zh-CN"/>
        </w:rPr>
        <w:tab/>
      </w:r>
      <w:r>
        <w:rPr>
          <w:rFonts w:hint="eastAsia" w:ascii="宋体" w:hAnsi="宋体"/>
          <w:lang w:val="en-US" w:eastAsia="zh-CN"/>
        </w:rPr>
        <w:tab/>
      </w:r>
      <w:r>
        <w:rPr>
          <w:rFonts w:hint="eastAsia" w:ascii="宋体" w:hAnsi="宋体"/>
          <w:lang w:val="en-US" w:eastAsia="zh-CN"/>
        </w:rPr>
        <w:tab/>
      </w:r>
      <w:r>
        <w:rPr>
          <w:rFonts w:hint="eastAsia" w:ascii="宋体" w:hAnsi="宋体"/>
          <w:lang w:val="en-US" w:eastAsia="zh-CN"/>
        </w:rPr>
        <w:t xml:space="preserve">   求职地点：北京</w:t>
      </w:r>
    </w:p>
    <w:p>
      <w:pPr>
        <w:rPr>
          <w:rFonts w:ascii="宋体" w:hAnsi="宋体"/>
          <w:color w:val="008080"/>
          <w:lang w:eastAsia="zh-CN"/>
        </w:rPr>
      </w:pPr>
      <w:r>
        <w:rPr>
          <w:rFonts w:hint="eastAsia" w:ascii="宋体" w:hAnsi="宋体"/>
          <w:color w:val="FFFFFF"/>
          <w:highlight w:val="darkCyan"/>
          <w:lang w:eastAsia="zh-CN"/>
        </w:rPr>
        <w:t>___·专业技能·____</w:t>
      </w:r>
      <w:r>
        <w:rPr>
          <w:rFonts w:hint="eastAsia" w:ascii="宋体" w:hAnsi="宋体"/>
          <w:color w:val="008080"/>
          <w:lang w:eastAsia="zh-CN"/>
        </w:rPr>
        <w:t>___________________________________________________________</w:t>
      </w:r>
    </w:p>
    <w:p>
      <w:pPr>
        <w:pStyle w:val="11"/>
        <w:numPr>
          <w:ilvl w:val="0"/>
          <w:numId w:val="2"/>
        </w:numPr>
        <w:ind w:firstLineChars="0"/>
      </w:pPr>
      <w:bookmarkStart w:id="0" w:name="_Hlk90916918"/>
      <w:r>
        <w:rPr>
          <w:rFonts w:hint="eastAsia"/>
        </w:rPr>
        <w:t>熟练</w:t>
      </w:r>
      <w:r>
        <w:t>SpringBoot</w:t>
      </w:r>
      <w:r>
        <w:rPr>
          <w:rFonts w:hint="eastAsia"/>
          <w:lang w:eastAsia="zh-CN"/>
        </w:rPr>
        <w:t>、</w:t>
      </w:r>
      <w:r>
        <w:t>SrpingCloud</w:t>
      </w:r>
      <w:r>
        <w:rPr>
          <w:rFonts w:hint="eastAsia"/>
        </w:rPr>
        <w:t>等</w:t>
      </w:r>
      <w:r>
        <w:rPr>
          <w:rFonts w:hint="eastAsia"/>
          <w:lang w:val="en-US" w:eastAsia="zh-CN"/>
        </w:rPr>
        <w:t>微服务框架进行项目开发。</w:t>
      </w:r>
    </w:p>
    <w:p>
      <w:pPr>
        <w:pStyle w:val="11"/>
        <w:numPr>
          <w:ilvl w:val="0"/>
          <w:numId w:val="2"/>
        </w:numPr>
        <w:ind w:firstLineChars="0"/>
      </w:pPr>
      <w:r>
        <w:rPr>
          <w:rFonts w:hint="eastAsia"/>
          <w:lang w:val="en-US" w:eastAsia="zh-CN"/>
        </w:rPr>
        <w:t>熟悉Springmvc、Spring、Mybatis等开源框架，了解</w:t>
      </w:r>
      <w:r>
        <w:rPr>
          <w:rFonts w:hint="eastAsia"/>
        </w:rPr>
        <w:t>spring如何管理事务以及事务管理机制和隔离级别</w:t>
      </w:r>
    </w:p>
    <w:p>
      <w:pPr>
        <w:pStyle w:val="11"/>
        <w:numPr>
          <w:ilvl w:val="0"/>
          <w:numId w:val="2"/>
        </w:numPr>
        <w:ind w:firstLineChars="0"/>
        <w:rPr>
          <w:lang w:eastAsia="zh-CN"/>
        </w:rPr>
      </w:pPr>
      <w:r>
        <w:rPr>
          <w:rFonts w:hint="eastAsia"/>
          <w:lang w:eastAsia="zh-CN"/>
        </w:rPr>
        <w:t>熟练掌握mysql数据库，了解oracle数据库,了解多表查询</w:t>
      </w:r>
    </w:p>
    <w:p>
      <w:pPr>
        <w:pStyle w:val="11"/>
        <w:numPr>
          <w:ilvl w:val="0"/>
          <w:numId w:val="2"/>
        </w:numPr>
        <w:ind w:firstLineChars="0"/>
        <w:rPr>
          <w:lang w:eastAsia="zh-CN"/>
        </w:rPr>
      </w:pPr>
      <w:r>
        <w:rPr>
          <w:rFonts w:hint="eastAsia"/>
          <w:lang w:eastAsia="zh-CN"/>
        </w:rPr>
        <w:t>了解MongoDB、</w:t>
      </w:r>
      <w:r>
        <w:rPr>
          <w:rFonts w:hint="eastAsia"/>
          <w:lang w:val="en-US" w:eastAsia="zh-CN"/>
        </w:rPr>
        <w:t>Redis</w:t>
      </w:r>
      <w:r>
        <w:rPr>
          <w:rFonts w:hint="eastAsia"/>
          <w:lang w:eastAsia="zh-CN"/>
        </w:rPr>
        <w:t>等No</w:t>
      </w:r>
      <w:r>
        <w:rPr>
          <w:lang w:eastAsia="zh-CN"/>
        </w:rPr>
        <w:t>Sql</w:t>
      </w:r>
      <w:r>
        <w:rPr>
          <w:rFonts w:hint="eastAsia"/>
          <w:lang w:eastAsia="zh-CN"/>
        </w:rPr>
        <w:t>类型数据库</w:t>
      </w:r>
    </w:p>
    <w:p>
      <w:pPr>
        <w:pStyle w:val="11"/>
        <w:numPr>
          <w:ilvl w:val="0"/>
          <w:numId w:val="2"/>
        </w:numPr>
        <w:ind w:firstLineChars="0"/>
        <w:rPr>
          <w:lang w:eastAsia="zh-CN"/>
        </w:rPr>
      </w:pPr>
      <w:r>
        <w:rPr>
          <w:rFonts w:hint="eastAsia"/>
          <w:lang w:eastAsia="zh-CN"/>
        </w:rPr>
        <w:t>了解ES分布式文档类型数据库、</w:t>
      </w:r>
      <w:r>
        <w:rPr>
          <w:rFonts w:hint="eastAsia"/>
          <w:lang w:val="en-US" w:eastAsia="zh-CN"/>
        </w:rPr>
        <w:t>kafka消息中间件等。</w:t>
      </w:r>
    </w:p>
    <w:p>
      <w:pPr>
        <w:pStyle w:val="11"/>
        <w:numPr>
          <w:ilvl w:val="0"/>
          <w:numId w:val="2"/>
        </w:numPr>
        <w:ind w:firstLineChars="0"/>
      </w:pPr>
      <w:r>
        <w:rPr>
          <w:rFonts w:hint="eastAsia"/>
        </w:rPr>
        <w:t>熟练使用Git</w:t>
      </w:r>
      <w:r>
        <w:rPr>
          <w:rFonts w:hint="eastAsia"/>
          <w:lang w:eastAsia="zh-CN"/>
        </w:rPr>
        <w:t>、</w:t>
      </w:r>
      <w:r>
        <w:rPr>
          <w:rFonts w:hint="eastAsia"/>
        </w:rPr>
        <w:t>n</w:t>
      </w:r>
      <w:r>
        <w:t>ginx</w:t>
      </w:r>
      <w:r>
        <w:rPr>
          <w:rFonts w:hint="eastAsia"/>
          <w:lang w:eastAsia="zh-CN"/>
        </w:rPr>
        <w:t>、</w:t>
      </w:r>
      <w:r>
        <w:t>PostMan</w:t>
      </w:r>
      <w:r>
        <w:rPr>
          <w:rFonts w:hint="eastAsia"/>
          <w:lang w:val="en-US" w:eastAsia="zh-CN"/>
        </w:rPr>
        <w:t>等开发工具</w:t>
      </w:r>
    </w:p>
    <w:p>
      <w:pPr>
        <w:pStyle w:val="11"/>
        <w:numPr>
          <w:ilvl w:val="0"/>
          <w:numId w:val="2"/>
        </w:numPr>
        <w:ind w:firstLineChars="0"/>
        <w:rPr>
          <w:lang w:eastAsia="zh-CN"/>
        </w:rPr>
      </w:pPr>
      <w:r>
        <w:rPr>
          <w:lang w:eastAsia="zh-CN"/>
        </w:rPr>
        <w:t>熟练使用阿里云</w:t>
      </w:r>
      <w:r>
        <w:rPr>
          <w:rFonts w:hint="eastAsia"/>
          <w:lang w:eastAsia="zh-CN"/>
        </w:rPr>
        <w:t>对象存储服务OSS，阿里云管理云盾内容安全服务。</w:t>
      </w:r>
    </w:p>
    <w:p>
      <w:pPr>
        <w:pStyle w:val="11"/>
        <w:numPr>
          <w:ilvl w:val="0"/>
          <w:numId w:val="2"/>
        </w:numPr>
        <w:ind w:firstLineChars="0"/>
        <w:rPr>
          <w:rFonts w:ascii="宋体" w:hAnsi="宋体"/>
          <w:lang w:eastAsia="zh-CN"/>
        </w:rPr>
      </w:pPr>
      <w:r>
        <w:rPr>
          <w:rFonts w:hint="eastAsia"/>
        </w:rPr>
        <w:t>熟悉linux</w:t>
      </w:r>
      <w:r>
        <w:rPr>
          <w:rFonts w:hint="eastAsia"/>
          <w:lang w:val="en-US" w:eastAsia="zh-CN"/>
        </w:rPr>
        <w:t>常用命令</w:t>
      </w:r>
      <w:r>
        <w:rPr>
          <w:rFonts w:hint="eastAsia"/>
        </w:rPr>
        <w:t>，熟练应用Docker容器，nacos服务，Seata服务</w:t>
      </w:r>
      <w:bookmarkEnd w:id="0"/>
    </w:p>
    <w:p>
      <w:pPr>
        <w:rPr>
          <w:rFonts w:ascii="宋体" w:hAnsi="宋体"/>
          <w:color w:val="000000" w:themeColor="text1"/>
          <w:lang w:eastAsia="zh-CN"/>
        </w:rPr>
      </w:pPr>
      <w:r>
        <w:rPr>
          <w:rFonts w:hint="eastAsia" w:ascii="宋体" w:hAnsi="宋体"/>
          <w:color w:val="FFFFFF"/>
          <w:highlight w:val="darkCyan"/>
          <w:lang w:eastAsia="zh-CN"/>
        </w:rPr>
        <w:t>___·工作经验·____</w:t>
      </w:r>
      <w:r>
        <w:rPr>
          <w:rFonts w:hint="eastAsia" w:ascii="宋体" w:hAnsi="宋体"/>
          <w:color w:val="008080"/>
          <w:lang w:eastAsia="zh-CN"/>
        </w:rPr>
        <w:t>___________________________________________________________</w:t>
      </w:r>
    </w:p>
    <w:p>
      <w:pPr>
        <w:rPr>
          <w:lang w:eastAsia="zh-CN"/>
        </w:rPr>
      </w:pPr>
      <w:r>
        <w:rPr>
          <w:lang w:eastAsia="zh-CN"/>
        </w:rPr>
        <w:t>2020</w:t>
      </w:r>
      <w:r>
        <w:rPr>
          <w:rFonts w:hint="eastAsia"/>
          <w:lang w:eastAsia="zh-CN"/>
        </w:rPr>
        <w:t>.</w:t>
      </w:r>
      <w:r>
        <w:rPr>
          <w:lang w:eastAsia="zh-CN"/>
        </w:rPr>
        <w:t>7—2022.</w:t>
      </w:r>
      <w:r>
        <w:rPr>
          <w:rFonts w:hint="eastAsia"/>
          <w:lang w:val="en-US" w:eastAsia="zh-CN"/>
        </w:rPr>
        <w:t>03</w:t>
      </w:r>
      <w:r>
        <w:rPr>
          <w:lang w:eastAsia="zh-CN"/>
        </w:rPr>
        <w:t xml:space="preserve">  </w:t>
      </w:r>
      <w:r>
        <w:rPr>
          <w:rFonts w:hint="eastAsia"/>
          <w:lang w:val="en-US" w:eastAsia="zh-CN"/>
        </w:rPr>
        <w:tab/>
      </w:r>
      <w:r>
        <w:rPr>
          <w:rFonts w:hint="eastAsia"/>
          <w:lang w:val="en-US" w:eastAsia="zh-CN"/>
        </w:rPr>
        <w:tab/>
      </w:r>
      <w:r>
        <w:rPr>
          <w:lang w:eastAsia="zh-CN"/>
        </w:rPr>
        <w:t>奥兰硕（北京）科技发展有限公司</w:t>
      </w:r>
      <w:r>
        <w:rPr>
          <w:rFonts w:hint="eastAsia"/>
          <w:lang w:eastAsia="zh-CN"/>
        </w:rPr>
        <w:t xml:space="preserve">  </w:t>
      </w:r>
      <w:r>
        <w:rPr>
          <w:rFonts w:hint="eastAsia"/>
          <w:lang w:val="en-US" w:eastAsia="zh-CN"/>
        </w:rPr>
        <w:tab/>
      </w:r>
      <w:r>
        <w:rPr>
          <w:lang w:eastAsia="zh-CN"/>
        </w:rPr>
        <w:t>Java</w:t>
      </w:r>
      <w:r>
        <w:rPr>
          <w:rFonts w:hint="eastAsia"/>
          <w:lang w:eastAsia="zh-CN"/>
        </w:rPr>
        <w:t>开发工程师</w:t>
      </w:r>
    </w:p>
    <w:p>
      <w:pPr>
        <w:rPr>
          <w:rFonts w:ascii="宋体" w:hAnsi="宋体"/>
          <w:lang w:eastAsia="zh-CN"/>
        </w:rPr>
      </w:pPr>
      <w:r>
        <w:rPr>
          <w:rFonts w:hint="eastAsia" w:ascii="宋体" w:hAnsi="宋体"/>
          <w:color w:val="FFFFFF"/>
          <w:highlight w:val="darkCyan"/>
          <w:lang w:eastAsia="zh-CN"/>
        </w:rPr>
        <w:t>___·项目经验·____</w:t>
      </w:r>
      <w:r>
        <w:rPr>
          <w:rFonts w:hint="eastAsia" w:ascii="宋体" w:hAnsi="宋体"/>
          <w:color w:val="008080"/>
          <w:lang w:eastAsia="zh-CN"/>
        </w:rPr>
        <w:t>___________________________________________________________</w:t>
      </w:r>
    </w:p>
    <w:p>
      <w:pPr>
        <w:spacing w:line="360" w:lineRule="auto"/>
        <w:rPr>
          <w:rFonts w:asciiTheme="minorEastAsia" w:hAnsiTheme="minorEastAsia" w:cstheme="minorEastAsia"/>
          <w:color w:val="000000" w:themeColor="text1"/>
          <w:lang w:eastAsia="zh-CN"/>
        </w:rPr>
      </w:pPr>
      <w:r>
        <w:rPr>
          <w:rFonts w:hint="eastAsia" w:asciiTheme="minorEastAsia" w:hAnsiTheme="minorEastAsia" w:cstheme="minorEastAsia"/>
          <w:b/>
          <w:bCs/>
          <w:color w:val="000000" w:themeColor="text1"/>
          <w:lang w:eastAsia="zh-CN"/>
        </w:rPr>
        <w:t>项目名称一</w:t>
      </w:r>
      <w:r>
        <w:rPr>
          <w:rFonts w:hint="eastAsia" w:asciiTheme="minorEastAsia" w:hAnsiTheme="minorEastAsia" w:cstheme="minorEastAsia"/>
          <w:color w:val="000000" w:themeColor="text1"/>
          <w:lang w:eastAsia="zh-CN"/>
        </w:rPr>
        <w:t xml:space="preserve"> ： </w:t>
      </w:r>
      <w:r>
        <w:rPr>
          <w:rFonts w:hint="eastAsia" w:asciiTheme="minorEastAsia" w:hAnsiTheme="minorEastAsia" w:cstheme="minorEastAsia"/>
          <w:b/>
          <w:bCs/>
          <w:color w:val="000000" w:themeColor="text1"/>
          <w:lang w:val="en-US" w:eastAsia="zh-CN"/>
        </w:rPr>
        <w:t>趣科精选</w:t>
      </w:r>
      <w:r>
        <w:rPr>
          <w:rFonts w:hint="eastAsia" w:asciiTheme="minorEastAsia" w:hAnsiTheme="minorEastAsia" w:cstheme="minorEastAsia"/>
          <w:b/>
          <w:bCs/>
          <w:color w:val="000000" w:themeColor="text1"/>
          <w:lang w:eastAsia="zh-CN"/>
        </w:rPr>
        <w:t>（2</w:t>
      </w:r>
      <w:r>
        <w:rPr>
          <w:rFonts w:asciiTheme="minorEastAsia" w:hAnsiTheme="minorEastAsia" w:cstheme="minorEastAsia"/>
          <w:b/>
          <w:bCs/>
          <w:color w:val="000000" w:themeColor="text1"/>
          <w:lang w:eastAsia="zh-CN"/>
        </w:rPr>
        <w:t>021.0</w:t>
      </w:r>
      <w:r>
        <w:rPr>
          <w:rFonts w:hint="eastAsia" w:asciiTheme="minorEastAsia" w:hAnsiTheme="minorEastAsia" w:cstheme="minorEastAsia"/>
          <w:b/>
          <w:bCs/>
          <w:color w:val="000000" w:themeColor="text1"/>
          <w:lang w:val="en-US" w:eastAsia="zh-CN"/>
        </w:rPr>
        <w:t>8</w:t>
      </w:r>
      <w:r>
        <w:rPr>
          <w:rFonts w:asciiTheme="minorEastAsia" w:hAnsiTheme="minorEastAsia" w:cstheme="minorEastAsia"/>
          <w:b/>
          <w:bCs/>
          <w:color w:val="000000" w:themeColor="text1"/>
          <w:lang w:eastAsia="zh-CN"/>
        </w:rPr>
        <w:t>-2022.</w:t>
      </w:r>
      <w:r>
        <w:rPr>
          <w:rFonts w:hint="eastAsia" w:asciiTheme="minorEastAsia" w:hAnsiTheme="minorEastAsia" w:cstheme="minorEastAsia"/>
          <w:b/>
          <w:bCs/>
          <w:color w:val="000000" w:themeColor="text1"/>
          <w:lang w:val="en-US" w:eastAsia="zh-CN"/>
        </w:rPr>
        <w:t>3</w:t>
      </w:r>
      <w:r>
        <w:rPr>
          <w:rFonts w:hint="eastAsia" w:asciiTheme="minorEastAsia" w:hAnsiTheme="minorEastAsia" w:cstheme="minorEastAsia"/>
          <w:b/>
          <w:bCs/>
          <w:color w:val="000000" w:themeColor="text1"/>
          <w:lang w:eastAsia="zh-CN"/>
        </w:rPr>
        <w:t>）</w:t>
      </w:r>
    </w:p>
    <w:p>
      <w:pPr>
        <w:spacing w:line="360" w:lineRule="exact"/>
        <w:rPr>
          <w:rFonts w:asciiTheme="minorEastAsia" w:hAnsiTheme="minorEastAsia" w:cstheme="minorEastAsia"/>
          <w:b/>
          <w:bCs/>
          <w:color w:val="000000" w:themeColor="text1"/>
          <w:lang w:eastAsia="zh-CN"/>
        </w:rPr>
      </w:pPr>
      <w:r>
        <w:rPr>
          <w:rFonts w:hint="eastAsia" w:asciiTheme="minorEastAsia" w:hAnsiTheme="minorEastAsia" w:cstheme="minorEastAsia"/>
          <w:b/>
          <w:bCs/>
          <w:color w:val="000000" w:themeColor="text1"/>
        </w:rPr>
        <w:t>软件架构：</w:t>
      </w:r>
      <w:r>
        <w:rPr>
          <w:rFonts w:hint="eastAsia" w:ascii="宋体" w:hAnsi="Times New Roman" w:eastAsia="宋体" w:cs="宋体"/>
        </w:rPr>
        <w:t>Spring</w:t>
      </w:r>
      <w:r>
        <w:rPr>
          <w:rFonts w:hint="eastAsia" w:ascii="宋体" w:hAnsi="Times New Roman" w:eastAsia="宋体" w:cs="宋体"/>
          <w:lang w:eastAsia="zh-CN"/>
        </w:rPr>
        <w:t>、</w:t>
      </w:r>
      <w:r>
        <w:rPr>
          <w:rFonts w:hint="eastAsia" w:ascii="宋体" w:hAnsi="Times New Roman" w:eastAsia="宋体" w:cs="宋体"/>
        </w:rPr>
        <w:t>SpringBoot</w:t>
      </w:r>
      <w:r>
        <w:rPr>
          <w:rFonts w:hint="eastAsia" w:ascii="宋体" w:hAnsi="Times New Roman" w:eastAsia="宋体" w:cs="宋体"/>
          <w:lang w:eastAsia="zh-CN"/>
        </w:rPr>
        <w:t>、</w:t>
      </w:r>
      <w:r>
        <w:rPr>
          <w:rFonts w:hint="eastAsia" w:ascii="宋体" w:hAnsi="Times New Roman" w:eastAsia="宋体" w:cs="宋体"/>
        </w:rPr>
        <w:t>Spring-Cloud</w:t>
      </w:r>
      <w:r>
        <w:rPr>
          <w:rFonts w:hint="eastAsia" w:ascii="宋体" w:hAnsi="Times New Roman" w:eastAsia="宋体" w:cs="宋体"/>
          <w:lang w:eastAsia="zh-CN"/>
        </w:rPr>
        <w:t>、</w:t>
      </w:r>
      <w:r>
        <w:rPr>
          <w:rFonts w:hint="eastAsia" w:ascii="宋体" w:hAnsi="Times New Roman" w:eastAsia="宋体" w:cs="宋体"/>
        </w:rPr>
        <w:t>Mybatis</w:t>
      </w:r>
      <w:r>
        <w:rPr>
          <w:rFonts w:hint="eastAsia" w:ascii="宋体" w:hAnsi="Times New Roman" w:eastAsia="宋体" w:cs="宋体"/>
          <w:lang w:eastAsia="zh-CN"/>
        </w:rPr>
        <w:t>、</w:t>
      </w:r>
      <w:r>
        <w:rPr>
          <w:rFonts w:hint="eastAsia" w:ascii="宋体" w:hAnsi="Times New Roman" w:eastAsia="宋体" w:cs="宋体"/>
        </w:rPr>
        <w:t>Mysql</w:t>
      </w:r>
      <w:r>
        <w:rPr>
          <w:rFonts w:hint="eastAsia" w:ascii="宋体" w:hAnsi="Times New Roman" w:eastAsia="宋体" w:cs="宋体"/>
          <w:lang w:eastAsia="zh-CN"/>
        </w:rPr>
        <w:t>、</w:t>
      </w:r>
      <w:r>
        <w:rPr>
          <w:rFonts w:ascii="宋体" w:hAnsi="Times New Roman" w:eastAsia="宋体" w:cs="宋体"/>
        </w:rPr>
        <w:t xml:space="preserve"> </w:t>
      </w:r>
      <w:r>
        <w:rPr>
          <w:rFonts w:hint="eastAsia" w:ascii="宋体" w:hAnsi="Times New Roman" w:eastAsia="宋体" w:cs="宋体"/>
        </w:rPr>
        <w:t>Kafka，Zookeeper，MongoDB</w:t>
      </w:r>
    </w:p>
    <w:p>
      <w:pPr>
        <w:rPr>
          <w:rFonts w:ascii="宋体" w:hAnsi="宋体"/>
          <w:b/>
          <w:bCs/>
          <w:color w:val="000000" w:themeColor="text1"/>
          <w:lang w:eastAsia="zh-CN"/>
        </w:rPr>
      </w:pPr>
      <w:r>
        <w:rPr>
          <w:rFonts w:hint="eastAsia" w:ascii="宋体" w:hAnsi="宋体"/>
          <w:b/>
          <w:color w:val="000000" w:themeColor="text1"/>
          <w:lang w:eastAsia="zh-CN"/>
        </w:rPr>
        <w:t>项目描述</w:t>
      </w:r>
      <w:r>
        <w:rPr>
          <w:rFonts w:hint="eastAsia" w:ascii="宋体" w:hAnsi="宋体"/>
          <w:color w:val="000000" w:themeColor="text1"/>
          <w:lang w:eastAsia="zh-CN"/>
        </w:rPr>
        <w:t>：</w:t>
      </w:r>
      <w:r>
        <w:rPr>
          <w:rFonts w:hint="eastAsia"/>
          <w:lang w:val="en-US" w:eastAsia="zh-CN"/>
        </w:rPr>
        <w:t>趣科精选</w:t>
      </w:r>
      <w:r>
        <w:rPr>
          <w:rFonts w:hint="eastAsia"/>
        </w:rPr>
        <w:t>是</w:t>
      </w:r>
      <w:r>
        <w:rPr>
          <w:rFonts w:hint="eastAsia"/>
          <w:lang w:val="en-US" w:eastAsia="zh-CN"/>
        </w:rPr>
        <w:t>一款</w:t>
      </w:r>
      <w:r>
        <w:rPr>
          <w:rFonts w:hint="eastAsia"/>
        </w:rPr>
        <w:t>开放、多元的泛科技主</w:t>
      </w:r>
      <w:r>
        <w:rPr>
          <w:rFonts w:hint="eastAsia"/>
          <w:lang w:val="en-US" w:eastAsia="zh-CN"/>
        </w:rPr>
        <w:t>题资讯平台</w:t>
      </w:r>
      <w:r>
        <w:rPr>
          <w:rFonts w:hint="eastAsia"/>
        </w:rPr>
        <w:t>，从食品安全到空气污染，从拖延症到健康知识，解读生活热点，粉碎网络谣言，用靠谱知识让生活更有品质。每天为</w:t>
      </w:r>
      <w:r>
        <w:rPr>
          <w:rFonts w:hint="eastAsia"/>
          <w:lang w:val="en-US" w:eastAsia="zh-CN"/>
        </w:rPr>
        <w:t>用户</w:t>
      </w:r>
      <w:r>
        <w:rPr>
          <w:rFonts w:hint="eastAsia"/>
        </w:rPr>
        <w:t>推荐最热门的文章，让</w:t>
      </w:r>
      <w:r>
        <w:rPr>
          <w:rFonts w:hint="eastAsia"/>
          <w:lang w:val="en-US" w:eastAsia="zh-CN"/>
        </w:rPr>
        <w:t>用户</w:t>
      </w:r>
      <w:r>
        <w:rPr>
          <w:rFonts w:hint="eastAsia"/>
        </w:rPr>
        <w:t>随时随地获取新鲜、有价值的生活知识和科技资讯。 </w:t>
      </w:r>
      <w:r>
        <w:rPr>
          <w:rFonts w:hint="eastAsia"/>
          <w:lang w:eastAsia="zh-CN"/>
        </w:rPr>
        <w:t>系统分为三个端：管理员端，作者端，自媒体端，主要包含：登录系统，自动审核系统，搜索系统，用户行为系统，评论系统，关键词文章搜索系统，热点文章系统。</w:t>
      </w:r>
    </w:p>
    <w:p>
      <w:pPr>
        <w:spacing w:line="360" w:lineRule="auto"/>
        <w:ind w:right="912" w:rightChars="380"/>
        <w:jc w:val="left"/>
        <w:outlineLvl w:val="0"/>
        <w:rPr>
          <w:rFonts w:ascii="宋体" w:hAnsi="宋体"/>
          <w:color w:val="000000" w:themeColor="text1"/>
          <w:lang w:eastAsia="zh-CN"/>
        </w:rPr>
      </w:pPr>
      <w:r>
        <w:rPr>
          <w:rFonts w:hint="eastAsia" w:ascii="宋体" w:hAnsi="宋体"/>
          <w:b/>
          <w:color w:val="000000" w:themeColor="text1"/>
          <w:lang w:eastAsia="zh-CN"/>
        </w:rPr>
        <w:t>责任描述</w:t>
      </w:r>
      <w:r>
        <w:rPr>
          <w:rFonts w:hint="eastAsia" w:ascii="宋体" w:hAnsi="宋体"/>
          <w:color w:val="000000" w:themeColor="text1"/>
          <w:lang w:eastAsia="zh-CN"/>
        </w:rPr>
        <w:t>：</w:t>
      </w:r>
    </w:p>
    <w:p>
      <w:pPr>
        <w:numPr>
          <w:ilvl w:val="0"/>
          <w:numId w:val="3"/>
        </w:numPr>
        <w:ind w:left="845" w:leftChars="0" w:hanging="425" w:firstLineChars="0"/>
        <w:rPr>
          <w:lang w:eastAsia="zh-CN"/>
        </w:rPr>
      </w:pPr>
      <w:r>
        <w:rPr>
          <w:rFonts w:hint="eastAsia"/>
          <w:lang w:eastAsia="zh-CN"/>
        </w:rPr>
        <w:t>自媒体文章发布模块 负责使用自定义Mapper层批量插入Sql的方式实现自媒体文章保存草稿和提交审核功能</w:t>
      </w:r>
    </w:p>
    <w:p>
      <w:pPr>
        <w:numPr>
          <w:ilvl w:val="0"/>
          <w:numId w:val="3"/>
        </w:numPr>
        <w:ind w:left="845" w:leftChars="0" w:hanging="425" w:firstLineChars="0"/>
        <w:rPr>
          <w:lang w:eastAsia="zh-CN"/>
        </w:rPr>
      </w:pPr>
      <w:r>
        <w:rPr>
          <w:rFonts w:hint="eastAsia"/>
          <w:lang w:eastAsia="zh-CN"/>
        </w:rPr>
        <w:t>自动审核模块 使用了Kafk+</w:t>
      </w:r>
      <w:r>
        <w:rPr>
          <w:lang w:eastAsia="zh-CN"/>
        </w:rPr>
        <w:t>DFA</w:t>
      </w:r>
      <w:r>
        <w:rPr>
          <w:rFonts w:hint="eastAsia"/>
          <w:lang w:eastAsia="zh-CN"/>
        </w:rPr>
        <w:t>算法和阿里云安全服务以及feign接口实现了自媒体文章的安全检测功能</w:t>
      </w:r>
    </w:p>
    <w:p>
      <w:pPr>
        <w:numPr>
          <w:ilvl w:val="0"/>
          <w:numId w:val="3"/>
        </w:numPr>
        <w:ind w:left="845" w:leftChars="0" w:hanging="425" w:firstLineChars="0"/>
        <w:rPr>
          <w:lang w:eastAsia="zh-CN"/>
        </w:rPr>
      </w:pPr>
      <w:r>
        <w:rPr>
          <w:rFonts w:hint="eastAsia"/>
          <w:lang w:eastAsia="zh-CN"/>
        </w:rPr>
        <w:t>人工审核模块 是当自动审核未通过转到人工审核的时候使用了多表查询完成人工审核功能</w:t>
      </w:r>
    </w:p>
    <w:p>
      <w:pPr>
        <w:numPr>
          <w:ilvl w:val="0"/>
          <w:numId w:val="3"/>
        </w:numPr>
        <w:ind w:left="845" w:leftChars="0" w:hanging="425" w:firstLineChars="0"/>
        <w:rPr>
          <w:lang w:eastAsia="zh-CN"/>
        </w:rPr>
      </w:pPr>
      <w:r>
        <w:rPr>
          <w:rFonts w:hint="eastAsia"/>
          <w:lang w:eastAsia="zh-CN"/>
        </w:rPr>
        <w:t>定时审核模块 使用xxl</w:t>
      </w:r>
      <w:r>
        <w:rPr>
          <w:lang w:eastAsia="zh-CN"/>
        </w:rPr>
        <w:t>-job</w:t>
      </w:r>
      <w:r>
        <w:rPr>
          <w:rFonts w:hint="eastAsia"/>
          <w:lang w:eastAsia="zh-CN"/>
        </w:rPr>
        <w:t>调度中心完成定时审核模块</w:t>
      </w:r>
    </w:p>
    <w:p>
      <w:pPr>
        <w:numPr>
          <w:ilvl w:val="0"/>
          <w:numId w:val="3"/>
        </w:numPr>
        <w:ind w:left="845" w:leftChars="0" w:hanging="425" w:firstLineChars="0"/>
        <w:rPr>
          <w:lang w:eastAsia="zh-CN"/>
        </w:rPr>
      </w:pPr>
      <w:r>
        <w:rPr>
          <w:rFonts w:hint="eastAsia"/>
          <w:lang w:eastAsia="zh-CN"/>
        </w:rPr>
        <w:t>A</w:t>
      </w:r>
      <w:r>
        <w:rPr>
          <w:lang w:eastAsia="zh-CN"/>
        </w:rPr>
        <w:t>pp</w:t>
      </w:r>
      <w:r>
        <w:rPr>
          <w:rFonts w:hint="eastAsia"/>
          <w:lang w:eastAsia="zh-CN"/>
        </w:rPr>
        <w:t>热门文章实时计算模块 使用xxl</w:t>
      </w:r>
      <w:r>
        <w:rPr>
          <w:lang w:eastAsia="zh-CN"/>
        </w:rPr>
        <w:t>-jib+Feign+Redis</w:t>
      </w:r>
      <w:r>
        <w:rPr>
          <w:rFonts w:hint="eastAsia"/>
          <w:lang w:eastAsia="zh-CN"/>
        </w:rPr>
        <w:t>技术完成App热门文章定时。</w:t>
      </w:r>
    </w:p>
    <w:p>
      <w:pPr>
        <w:rPr>
          <w:lang w:eastAsia="zh-CN"/>
        </w:rPr>
      </w:pPr>
      <w:r>
        <w:rPr>
          <w:rFonts w:hint="eastAsia"/>
          <w:lang w:eastAsia="zh-CN"/>
        </w:rPr>
        <w:t>技术描述：</w:t>
      </w:r>
    </w:p>
    <w:p>
      <w:pPr>
        <w:numPr>
          <w:ilvl w:val="0"/>
          <w:numId w:val="4"/>
        </w:numPr>
        <w:ind w:left="845" w:leftChars="0" w:hanging="425" w:firstLineChars="0"/>
      </w:pPr>
      <w:r>
        <w:rPr>
          <w:rFonts w:hint="eastAsia"/>
        </w:rPr>
        <w:t>采用了SpringCloud分布式架构</w:t>
      </w:r>
    </w:p>
    <w:p>
      <w:pPr>
        <w:numPr>
          <w:ilvl w:val="0"/>
          <w:numId w:val="4"/>
        </w:numPr>
        <w:ind w:left="845" w:leftChars="0" w:hanging="425" w:firstLineChars="0"/>
      </w:pPr>
      <w:r>
        <w:rPr>
          <w:rFonts w:hint="eastAsia"/>
        </w:rPr>
        <w:t>使用了阿里云OSS图片管理和阿里云云盾内容安全审核</w:t>
      </w:r>
    </w:p>
    <w:p>
      <w:pPr>
        <w:numPr>
          <w:ilvl w:val="0"/>
          <w:numId w:val="4"/>
        </w:numPr>
        <w:ind w:left="845" w:leftChars="0" w:hanging="425" w:firstLineChars="0"/>
      </w:pPr>
      <w:r>
        <w:rPr>
          <w:rFonts w:hint="eastAsia"/>
        </w:rPr>
        <w:t>使用Kafka作为消息中间件</w:t>
      </w:r>
    </w:p>
    <w:p>
      <w:pPr>
        <w:spacing w:line="360" w:lineRule="auto"/>
        <w:ind w:right="912" w:rightChars="380"/>
        <w:jc w:val="left"/>
        <w:outlineLvl w:val="0"/>
        <w:rPr>
          <w:rFonts w:ascii="宋体" w:hAnsi="宋体"/>
          <w:color w:val="000000" w:themeColor="text1"/>
          <w:lang w:eastAsia="zh-CN"/>
        </w:rPr>
      </w:pPr>
    </w:p>
    <w:p>
      <w:pPr>
        <w:spacing w:line="360" w:lineRule="auto"/>
        <w:rPr>
          <w:rFonts w:asciiTheme="minorEastAsia" w:hAnsiTheme="minorEastAsia" w:cstheme="minorEastAsia"/>
          <w:color w:val="000000" w:themeColor="text1"/>
          <w:lang w:eastAsia="zh-CN"/>
        </w:rPr>
      </w:pPr>
      <w:r>
        <w:rPr>
          <w:rFonts w:hint="eastAsia" w:asciiTheme="minorEastAsia" w:hAnsiTheme="minorEastAsia" w:cstheme="minorEastAsia"/>
          <w:b/>
          <w:bCs/>
          <w:color w:val="000000" w:themeColor="text1"/>
          <w:lang w:eastAsia="zh-CN"/>
        </w:rPr>
        <w:t>项目名称二</w:t>
      </w:r>
      <w:r>
        <w:rPr>
          <w:rFonts w:hint="eastAsia" w:asciiTheme="minorEastAsia" w:hAnsiTheme="minorEastAsia" w:cstheme="minorEastAsia"/>
          <w:color w:val="000000" w:themeColor="text1"/>
          <w:lang w:eastAsia="zh-CN"/>
        </w:rPr>
        <w:t xml:space="preserve"> ： </w:t>
      </w:r>
      <w:r>
        <w:rPr>
          <w:rFonts w:hint="eastAsia"/>
          <w:lang w:eastAsia="zh-CN"/>
        </w:rPr>
        <w:t>涿</w:t>
      </w:r>
      <w:r>
        <w:rPr>
          <w:rFonts w:hint="eastAsia"/>
          <w:lang w:val="en-US" w:eastAsia="zh-CN"/>
        </w:rPr>
        <w:t>云</w:t>
      </w:r>
      <w:r>
        <w:rPr>
          <w:rFonts w:hint="eastAsia"/>
          <w:lang w:eastAsia="zh-CN"/>
        </w:rPr>
        <w:t>掌柜（2</w:t>
      </w:r>
      <w:r>
        <w:rPr>
          <w:lang w:eastAsia="zh-CN"/>
        </w:rPr>
        <w:t>020.1</w:t>
      </w:r>
      <w:r>
        <w:rPr>
          <w:rFonts w:hint="eastAsia"/>
          <w:lang w:val="en-US" w:eastAsia="zh-CN"/>
        </w:rPr>
        <w:t>2</w:t>
      </w:r>
      <w:r>
        <w:rPr>
          <w:lang w:eastAsia="zh-CN"/>
        </w:rPr>
        <w:t>-2021.</w:t>
      </w:r>
      <w:r>
        <w:rPr>
          <w:rFonts w:hint="eastAsia"/>
          <w:lang w:val="en-US" w:eastAsia="zh-CN"/>
        </w:rPr>
        <w:t>07</w:t>
      </w:r>
      <w:r>
        <w:rPr>
          <w:rFonts w:hint="eastAsia"/>
          <w:lang w:eastAsia="zh-CN"/>
        </w:rPr>
        <w:t>）</w:t>
      </w:r>
    </w:p>
    <w:p>
      <w:pPr>
        <w:pStyle w:val="11"/>
        <w:spacing w:line="360" w:lineRule="exact"/>
        <w:ind w:left="0" w:leftChars="0" w:firstLine="0" w:firstLineChars="0"/>
        <w:jc w:val="left"/>
        <w:rPr>
          <w:lang w:eastAsia="zh-CN"/>
        </w:rPr>
      </w:pPr>
      <w:r>
        <w:rPr>
          <w:rFonts w:hint="eastAsia" w:asciiTheme="minorEastAsia" w:hAnsiTheme="minorEastAsia" w:cstheme="minorEastAsia"/>
          <w:b/>
          <w:bCs/>
          <w:color w:val="000000" w:themeColor="text1"/>
        </w:rPr>
        <w:t>软件架构：</w:t>
      </w:r>
      <w:r>
        <w:rPr>
          <w:rFonts w:hint="eastAsia"/>
          <w:lang w:eastAsia="zh-CN"/>
        </w:rPr>
        <w:t>Mybatis、Springboot,SpringCloud,Springalibaba,rabbitMq,redis,nacos,Elasticsearch</w:t>
      </w:r>
    </w:p>
    <w:p>
      <w:pPr>
        <w:spacing w:line="317" w:lineRule="exact"/>
        <w:rPr>
          <w:rFonts w:ascii="宋体" w:hAnsi="Times New Roman" w:eastAsia="宋体" w:cs="宋体"/>
          <w:b/>
          <w:bCs/>
          <w:sz w:val="21"/>
          <w:szCs w:val="21"/>
          <w:lang w:eastAsia="zh-CN"/>
        </w:rPr>
      </w:pPr>
      <w:r>
        <w:rPr>
          <w:rFonts w:hint="eastAsia" w:ascii="宋体" w:hAnsi="宋体"/>
          <w:b/>
          <w:color w:val="000000" w:themeColor="text1"/>
          <w:lang w:eastAsia="zh-CN"/>
        </w:rPr>
        <w:t>项目描述</w:t>
      </w:r>
      <w:r>
        <w:rPr>
          <w:rFonts w:hint="eastAsia" w:ascii="宋体" w:hAnsi="宋体"/>
          <w:color w:val="000000" w:themeColor="text1"/>
          <w:lang w:eastAsia="zh-CN"/>
        </w:rPr>
        <w:t>：</w:t>
      </w:r>
      <w:r>
        <w:rPr>
          <w:rFonts w:hint="eastAsia"/>
          <w:lang w:eastAsia="zh-CN"/>
        </w:rPr>
        <w:t>涿</w:t>
      </w:r>
      <w:r>
        <w:rPr>
          <w:rFonts w:hint="eastAsia"/>
          <w:lang w:val="en-US" w:eastAsia="zh-CN"/>
        </w:rPr>
        <w:t>云</w:t>
      </w:r>
      <w:r>
        <w:rPr>
          <w:rFonts w:hint="eastAsia"/>
          <w:lang w:eastAsia="zh-CN"/>
        </w:rPr>
        <w:t>掌柜</w:t>
      </w:r>
      <w:r>
        <w:rPr>
          <w:rFonts w:hint="eastAsia"/>
        </w:rPr>
        <w:fldChar w:fldCharType="begin"/>
      </w:r>
      <w:r>
        <w:rPr>
          <w:rFonts w:hint="eastAsia"/>
        </w:rPr>
        <w:instrText xml:space="preserve"> HYPERLINK "http://www.downcc.com/k/diancaixitong/" \t "http://www.downcc.com/soft/_blank" </w:instrText>
      </w:r>
      <w:r>
        <w:rPr>
          <w:rFonts w:hint="eastAsia"/>
        </w:rPr>
        <w:fldChar w:fldCharType="separate"/>
      </w:r>
      <w:r>
        <w:rPr>
          <w:rFonts w:hint="eastAsia"/>
        </w:rPr>
        <w:t>点菜系统</w:t>
      </w:r>
      <w:r>
        <w:rPr>
          <w:rFonts w:hint="eastAsia"/>
        </w:rPr>
        <w:fldChar w:fldCharType="end"/>
      </w:r>
      <w:r>
        <w:rPr>
          <w:rFonts w:hint="eastAsia"/>
        </w:rPr>
        <w:t>是一款为餐饮企业量身定制的点菜管理客户端，让管理者、服务员、厨师三方都受益的餐饮管理小助手，可以实现智能化餐厅管理</w:t>
      </w:r>
      <w:r>
        <w:rPr>
          <w:rFonts w:hint="eastAsia"/>
          <w:lang w:eastAsia="zh-CN"/>
        </w:rPr>
        <w:t>。</w:t>
      </w:r>
    </w:p>
    <w:p>
      <w:pPr>
        <w:spacing w:line="360" w:lineRule="auto"/>
        <w:ind w:right="912" w:rightChars="380"/>
        <w:jc w:val="left"/>
        <w:outlineLvl w:val="0"/>
        <w:rPr>
          <w:rFonts w:ascii="宋体" w:hAnsi="宋体"/>
          <w:color w:val="000000" w:themeColor="text1"/>
          <w:lang w:eastAsia="zh-CN"/>
        </w:rPr>
      </w:pPr>
      <w:r>
        <w:rPr>
          <w:rFonts w:hint="eastAsia" w:ascii="宋体" w:hAnsi="宋体"/>
          <w:b/>
          <w:color w:val="000000" w:themeColor="text1"/>
          <w:lang w:eastAsia="zh-CN"/>
        </w:rPr>
        <w:t>责任描述</w:t>
      </w:r>
      <w:r>
        <w:rPr>
          <w:rFonts w:hint="eastAsia" w:ascii="宋体" w:hAnsi="宋体"/>
          <w:color w:val="000000" w:themeColor="text1"/>
          <w:lang w:eastAsia="zh-CN"/>
        </w:rPr>
        <w:t>：</w:t>
      </w:r>
    </w:p>
    <w:p>
      <w:pPr>
        <w:numPr>
          <w:ilvl w:val="0"/>
          <w:numId w:val="5"/>
        </w:numPr>
        <w:ind w:left="845" w:leftChars="0" w:hanging="425" w:firstLineChars="0"/>
        <w:rPr>
          <w:lang w:eastAsia="zh-CN"/>
        </w:rPr>
      </w:pPr>
      <w:r>
        <w:rPr>
          <w:rFonts w:hint="eastAsia"/>
          <w:lang w:val="en-US" w:eastAsia="zh-CN"/>
        </w:rPr>
        <w:t>实现用户的</w:t>
      </w:r>
      <w:r>
        <w:rPr>
          <w:rFonts w:hint="eastAsia"/>
          <w:lang w:eastAsia="zh-CN"/>
        </w:rPr>
        <w:t>登录、</w:t>
      </w:r>
      <w:r>
        <w:rPr>
          <w:rFonts w:hint="eastAsia"/>
          <w:lang w:val="en-US" w:eastAsia="zh-CN"/>
        </w:rPr>
        <w:t>注册功能模块的实现</w:t>
      </w:r>
    </w:p>
    <w:p>
      <w:pPr>
        <w:numPr>
          <w:ilvl w:val="0"/>
          <w:numId w:val="5"/>
        </w:numPr>
        <w:ind w:left="845" w:leftChars="0" w:hanging="425" w:firstLineChars="0"/>
        <w:rPr>
          <w:lang w:eastAsia="zh-CN"/>
        </w:rPr>
      </w:pPr>
      <w:r>
        <w:rPr>
          <w:rFonts w:hint="eastAsia"/>
          <w:lang w:val="en-US" w:eastAsia="zh-CN"/>
        </w:rPr>
        <w:t>负责菜品的管理模块的数据维护</w:t>
      </w:r>
    </w:p>
    <w:p>
      <w:pPr>
        <w:numPr>
          <w:ilvl w:val="0"/>
          <w:numId w:val="5"/>
        </w:numPr>
        <w:ind w:left="845" w:leftChars="0" w:hanging="425" w:firstLineChars="0"/>
        <w:rPr>
          <w:lang w:eastAsia="zh-CN"/>
        </w:rPr>
      </w:pPr>
      <w:r>
        <w:rPr>
          <w:rFonts w:hint="eastAsia"/>
          <w:lang w:val="en-US" w:eastAsia="zh-CN"/>
        </w:rPr>
        <w:t>负责菜品的上下架操作业务实现的处理</w:t>
      </w:r>
    </w:p>
    <w:p>
      <w:pPr>
        <w:numPr>
          <w:ilvl w:val="0"/>
          <w:numId w:val="5"/>
        </w:numPr>
        <w:ind w:left="845" w:leftChars="0" w:hanging="425" w:firstLineChars="0"/>
        <w:rPr>
          <w:lang w:eastAsia="zh-CN"/>
        </w:rPr>
      </w:pPr>
      <w:r>
        <w:rPr>
          <w:rFonts w:hint="eastAsia"/>
          <w:lang w:eastAsia="zh-CN"/>
        </w:rPr>
        <w:t>小程序端的多人同步点餐模块</w:t>
      </w:r>
    </w:p>
    <w:p>
      <w:r>
        <w:rPr>
          <w:rFonts w:hint="eastAsia"/>
        </w:rPr>
        <w:t>技术描述：</w:t>
      </w:r>
    </w:p>
    <w:p>
      <w:pPr>
        <w:numPr>
          <w:ilvl w:val="0"/>
          <w:numId w:val="6"/>
        </w:numPr>
        <w:ind w:left="845" w:leftChars="0" w:hanging="425" w:firstLineChars="0"/>
        <w:rPr>
          <w:lang w:eastAsia="zh-CN"/>
        </w:rPr>
      </w:pPr>
      <w:r>
        <w:rPr>
          <w:rFonts w:hint="eastAsia"/>
          <w:lang w:eastAsia="zh-CN"/>
        </w:rPr>
        <w:t>使用了redis</w:t>
      </w:r>
      <w:r>
        <w:rPr>
          <w:lang w:eastAsia="zh-CN"/>
        </w:rPr>
        <w:t xml:space="preserve"> </w:t>
      </w:r>
      <w:r>
        <w:rPr>
          <w:rFonts w:hint="eastAsia"/>
          <w:lang w:eastAsia="zh-CN"/>
        </w:rPr>
        <w:t>sentnx解决分布式锁的宕机问题</w:t>
      </w:r>
    </w:p>
    <w:p>
      <w:pPr>
        <w:numPr>
          <w:ilvl w:val="0"/>
          <w:numId w:val="6"/>
        </w:numPr>
        <w:ind w:left="845" w:leftChars="0" w:hanging="425" w:firstLineChars="0"/>
        <w:rPr>
          <w:lang w:eastAsia="zh-CN"/>
        </w:rPr>
      </w:pPr>
      <w:r>
        <w:rPr>
          <w:rFonts w:hint="eastAsia"/>
          <w:lang w:eastAsia="zh-CN"/>
        </w:rPr>
        <w:t>使用了rabbitMq的Storm协议流式计算结局同步计算（推拉问题）</w:t>
      </w:r>
    </w:p>
    <w:p>
      <w:pPr>
        <w:numPr>
          <w:ilvl w:val="0"/>
          <w:numId w:val="6"/>
        </w:numPr>
        <w:ind w:left="845" w:leftChars="0" w:hanging="425" w:firstLineChars="0"/>
        <w:rPr>
          <w:lang w:eastAsia="zh-CN"/>
        </w:rPr>
      </w:pPr>
      <w:r>
        <w:rPr>
          <w:rFonts w:hint="eastAsia"/>
          <w:lang w:eastAsia="zh-CN"/>
        </w:rPr>
        <w:t>加密模块使用Bcript对员工的密码进行加密实现对员工密码的加密</w:t>
      </w:r>
    </w:p>
    <w:p>
      <w:pPr>
        <w:numPr>
          <w:ilvl w:val="0"/>
          <w:numId w:val="6"/>
        </w:numPr>
        <w:ind w:left="845" w:leftChars="0" w:hanging="425" w:firstLineChars="0"/>
        <w:rPr>
          <w:rFonts w:asciiTheme="minorEastAsia" w:hAnsiTheme="minorEastAsia" w:cstheme="minorEastAsia"/>
          <w:color w:val="000000"/>
          <w:kern w:val="0"/>
          <w:lang w:eastAsia="zh-CN"/>
        </w:rPr>
      </w:pPr>
      <w:r>
        <w:rPr>
          <w:rFonts w:hint="eastAsia"/>
          <w:lang w:eastAsia="zh-CN"/>
        </w:rPr>
        <w:t>登录时还需要将用户输入的密码和数据库中的密码进行比较</w:t>
      </w:r>
    </w:p>
    <w:p>
      <w:pPr>
        <w:numPr>
          <w:ilvl w:val="0"/>
          <w:numId w:val="0"/>
        </w:numPr>
        <w:ind w:left="420" w:leftChars="0"/>
        <w:rPr>
          <w:rFonts w:asciiTheme="minorEastAsia" w:hAnsiTheme="minorEastAsia" w:cstheme="minorEastAsia"/>
          <w:color w:val="000000"/>
          <w:kern w:val="0"/>
          <w:lang w:eastAsia="zh-CN"/>
        </w:rPr>
      </w:pPr>
    </w:p>
    <w:p>
      <w:pPr>
        <w:spacing w:line="360" w:lineRule="auto"/>
        <w:rPr>
          <w:rFonts w:asciiTheme="minorEastAsia" w:hAnsiTheme="minorEastAsia" w:cstheme="minorEastAsia"/>
          <w:color w:val="000000" w:themeColor="text1"/>
          <w:lang w:eastAsia="zh-CN"/>
        </w:rPr>
      </w:pPr>
      <w:r>
        <w:rPr>
          <w:rFonts w:hint="eastAsia" w:asciiTheme="minorEastAsia" w:hAnsiTheme="minorEastAsia" w:cstheme="minorEastAsia"/>
          <w:b/>
          <w:bCs/>
          <w:color w:val="000000" w:themeColor="text1"/>
          <w:lang w:eastAsia="zh-CN"/>
        </w:rPr>
        <w:t>项目名称三</w:t>
      </w:r>
      <w:r>
        <w:rPr>
          <w:rFonts w:hint="eastAsia" w:asciiTheme="minorEastAsia" w:hAnsiTheme="minorEastAsia" w:cstheme="minorEastAsia"/>
          <w:color w:val="000000" w:themeColor="text1"/>
          <w:lang w:eastAsia="zh-CN"/>
        </w:rPr>
        <w:t xml:space="preserve"> ： </w:t>
      </w:r>
      <w:r>
        <w:rPr>
          <w:rFonts w:hint="eastAsia" w:asciiTheme="minorEastAsia" w:hAnsiTheme="minorEastAsia" w:cstheme="minorEastAsia"/>
          <w:color w:val="000000" w:themeColor="text1"/>
          <w:lang w:val="en-US" w:eastAsia="zh-CN"/>
        </w:rPr>
        <w:t>聚农商</w:t>
      </w:r>
      <w:r>
        <w:rPr>
          <w:rFonts w:hint="eastAsia"/>
          <w:lang w:eastAsia="zh-CN"/>
        </w:rPr>
        <w:t>（</w:t>
      </w:r>
      <w:r>
        <w:rPr>
          <w:lang w:eastAsia="zh-CN"/>
        </w:rPr>
        <w:t>2020.7</w:t>
      </w:r>
      <w:r>
        <w:rPr>
          <w:rFonts w:hint="eastAsia"/>
          <w:lang w:eastAsia="zh-CN"/>
        </w:rPr>
        <w:t>-</w:t>
      </w:r>
      <w:r>
        <w:rPr>
          <w:lang w:eastAsia="zh-CN"/>
        </w:rPr>
        <w:t>2020.</w:t>
      </w:r>
      <w:r>
        <w:rPr>
          <w:rFonts w:hint="eastAsia"/>
          <w:lang w:val="en-US" w:eastAsia="zh-CN"/>
        </w:rPr>
        <w:t>11</w:t>
      </w:r>
      <w:r>
        <w:rPr>
          <w:rFonts w:hint="eastAsia"/>
          <w:lang w:eastAsia="zh-CN"/>
        </w:rPr>
        <w:t>）</w:t>
      </w:r>
    </w:p>
    <w:p>
      <w:pPr>
        <w:pStyle w:val="11"/>
        <w:spacing w:line="360" w:lineRule="exact"/>
        <w:ind w:left="0" w:leftChars="0" w:firstLine="0" w:firstLineChars="0"/>
        <w:rPr>
          <w:lang w:eastAsia="zh-CN"/>
        </w:rPr>
      </w:pPr>
      <w:r>
        <w:rPr>
          <w:rFonts w:hint="eastAsia" w:asciiTheme="minorEastAsia" w:hAnsiTheme="minorEastAsia" w:cstheme="minorEastAsia"/>
          <w:b/>
          <w:bCs/>
          <w:color w:val="000000" w:themeColor="text1"/>
        </w:rPr>
        <w:t>软件架构：</w:t>
      </w:r>
      <w:r>
        <w:rPr>
          <w:rFonts w:hint="eastAsia"/>
          <w:lang w:val="en-US" w:eastAsia="zh-CN"/>
        </w:rPr>
        <w:t>Spingmvc、Spring、Mybatis、Mysql、Redis、</w:t>
      </w:r>
      <w:r>
        <w:rPr>
          <w:rFonts w:hint="eastAsia"/>
          <w:lang w:eastAsia="zh-CN"/>
        </w:rPr>
        <w:t>ElasticSearch</w:t>
      </w:r>
    </w:p>
    <w:p>
      <w:pPr>
        <w:pStyle w:val="11"/>
        <w:spacing w:line="360" w:lineRule="exact"/>
        <w:ind w:left="0" w:leftChars="0" w:firstLine="0" w:firstLineChars="0"/>
        <w:rPr>
          <w:rFonts w:ascii="宋体" w:hAnsi="宋体" w:eastAsia="宋体"/>
          <w:b/>
          <w:bCs/>
          <w:color w:val="000000" w:themeColor="text1"/>
          <w:lang w:eastAsia="zh-CN"/>
        </w:rPr>
      </w:pPr>
      <w:r>
        <w:rPr>
          <w:rFonts w:hint="eastAsia" w:ascii="宋体" w:hAnsi="宋体"/>
          <w:b/>
          <w:color w:val="000000" w:themeColor="text1"/>
          <w:lang w:eastAsia="zh-CN"/>
        </w:rPr>
        <w:t>项目描述</w:t>
      </w:r>
      <w:r>
        <w:rPr>
          <w:rFonts w:hint="eastAsia" w:ascii="宋体" w:hAnsi="宋体"/>
          <w:color w:val="000000" w:themeColor="text1"/>
          <w:lang w:eastAsia="zh-CN"/>
        </w:rPr>
        <w:t>：</w:t>
      </w:r>
      <w:r>
        <w:t>聚农商</w:t>
      </w:r>
      <w:r>
        <w:rPr>
          <w:rFonts w:hint="eastAsia"/>
          <w:lang w:val="en-US" w:eastAsia="zh-CN"/>
        </w:rPr>
        <w:t>系统</w:t>
      </w:r>
      <w:r>
        <w:t>是一款农牧业生活服务类买东西</w:t>
      </w:r>
      <w:r>
        <w:rPr>
          <w:rFonts w:hint="eastAsia"/>
          <w:lang w:val="en-US" w:eastAsia="zh-CN"/>
        </w:rPr>
        <w:t>经营平台</w:t>
      </w:r>
      <w:r>
        <w:t>。软件包含商场超市、餐馆、农业生产资料农产三个版块。客户在上面能够随便购买自身要想的产品，</w:t>
      </w:r>
      <w:r>
        <w:rPr>
          <w:rFonts w:hint="eastAsia"/>
          <w:lang w:val="en-US" w:eastAsia="zh-CN"/>
        </w:rPr>
        <w:t>系统</w:t>
      </w:r>
      <w:r>
        <w:t>全部产品全是天然没害，确保让客户安心购买商品。</w:t>
      </w:r>
    </w:p>
    <w:p>
      <w:pPr>
        <w:spacing w:line="360" w:lineRule="auto"/>
        <w:ind w:right="912" w:rightChars="380"/>
        <w:jc w:val="left"/>
        <w:outlineLvl w:val="0"/>
        <w:rPr>
          <w:rFonts w:ascii="宋体" w:hAnsi="宋体"/>
          <w:color w:val="000000" w:themeColor="text1"/>
          <w:lang w:eastAsia="zh-CN"/>
        </w:rPr>
      </w:pPr>
      <w:r>
        <w:rPr>
          <w:rFonts w:hint="eastAsia" w:ascii="宋体" w:hAnsi="宋体"/>
          <w:b/>
          <w:color w:val="000000" w:themeColor="text1"/>
          <w:lang w:eastAsia="zh-CN"/>
        </w:rPr>
        <w:t>责任描述</w:t>
      </w:r>
      <w:r>
        <w:rPr>
          <w:rFonts w:hint="eastAsia" w:ascii="宋体" w:hAnsi="宋体"/>
          <w:color w:val="000000" w:themeColor="text1"/>
          <w:lang w:eastAsia="zh-CN"/>
        </w:rPr>
        <w:t>：</w:t>
      </w:r>
    </w:p>
    <w:p>
      <w:pPr>
        <w:pStyle w:val="11"/>
        <w:numPr>
          <w:ilvl w:val="0"/>
          <w:numId w:val="7"/>
        </w:numPr>
        <w:ind w:left="845" w:leftChars="0" w:hanging="425" w:firstLineChars="0"/>
        <w:rPr>
          <w:lang w:eastAsia="zh-CN"/>
        </w:rPr>
      </w:pPr>
      <w:r>
        <w:rPr>
          <w:rFonts w:hint="eastAsia"/>
          <w:lang w:val="en-US" w:eastAsia="zh-CN"/>
        </w:rPr>
        <w:t>实现商品管理功能模块的代码编写。</w:t>
      </w:r>
    </w:p>
    <w:p>
      <w:pPr>
        <w:pStyle w:val="11"/>
        <w:numPr>
          <w:ilvl w:val="0"/>
          <w:numId w:val="7"/>
        </w:numPr>
        <w:ind w:left="845" w:leftChars="0" w:hanging="425" w:firstLineChars="0"/>
        <w:rPr>
          <w:lang w:eastAsia="zh-CN"/>
        </w:rPr>
      </w:pPr>
      <w:r>
        <w:rPr>
          <w:rFonts w:hint="eastAsia"/>
          <w:lang w:val="en-US" w:eastAsia="zh-CN"/>
        </w:rPr>
        <w:t>负责商品的上下架操作流程业务实现。</w:t>
      </w:r>
    </w:p>
    <w:p>
      <w:pPr>
        <w:pStyle w:val="11"/>
        <w:numPr>
          <w:ilvl w:val="0"/>
          <w:numId w:val="7"/>
        </w:numPr>
        <w:ind w:left="845" w:leftChars="0" w:hanging="425" w:firstLineChars="0"/>
        <w:rPr>
          <w:lang w:eastAsia="zh-CN"/>
        </w:rPr>
      </w:pPr>
      <w:r>
        <w:rPr>
          <w:rFonts w:hint="eastAsia"/>
          <w:lang w:val="en-US" w:eastAsia="zh-CN"/>
        </w:rPr>
        <w:t>负责商品详情页面展示功能的实现</w:t>
      </w:r>
    </w:p>
    <w:p>
      <w:pPr>
        <w:spacing w:line="360" w:lineRule="auto"/>
        <w:ind w:right="912" w:rightChars="380"/>
        <w:jc w:val="left"/>
        <w:outlineLvl w:val="0"/>
        <w:rPr>
          <w:rFonts w:ascii="宋体" w:hAnsi="宋体"/>
          <w:color w:val="000000" w:themeColor="text1"/>
          <w:lang w:eastAsia="zh-CN"/>
        </w:rPr>
      </w:pPr>
      <w:r>
        <w:rPr>
          <w:rFonts w:hint="eastAsia" w:ascii="宋体" w:hAnsi="宋体"/>
          <w:b/>
          <w:color w:val="000000" w:themeColor="text1"/>
          <w:lang w:eastAsia="zh-CN"/>
        </w:rPr>
        <w:t>技术描述</w:t>
      </w:r>
      <w:r>
        <w:rPr>
          <w:rFonts w:hint="eastAsia" w:ascii="宋体" w:hAnsi="宋体"/>
          <w:color w:val="000000" w:themeColor="text1"/>
          <w:lang w:eastAsia="zh-CN"/>
        </w:rPr>
        <w:t>：</w:t>
      </w:r>
    </w:p>
    <w:p>
      <w:pPr>
        <w:pStyle w:val="2"/>
        <w:numPr>
          <w:ilvl w:val="0"/>
          <w:numId w:val="8"/>
        </w:numPr>
        <w:tabs>
          <w:tab w:val="clear" w:pos="420"/>
        </w:tabs>
        <w:ind w:left="845" w:leftChars="0" w:hanging="425" w:firstLineChars="0"/>
      </w:pPr>
      <w:r>
        <w:rPr>
          <w:rFonts w:hint="eastAsia"/>
        </w:rPr>
        <w:t>采用了SpringCloud分布式架构</w:t>
      </w:r>
    </w:p>
    <w:p>
      <w:pPr>
        <w:pStyle w:val="2"/>
        <w:numPr>
          <w:ilvl w:val="0"/>
          <w:numId w:val="8"/>
        </w:numPr>
        <w:tabs>
          <w:tab w:val="clear" w:pos="420"/>
        </w:tabs>
        <w:ind w:left="845" w:leftChars="0" w:hanging="425" w:firstLineChars="0"/>
      </w:pPr>
      <w:r>
        <w:rPr>
          <w:rFonts w:hint="eastAsia"/>
        </w:rPr>
        <w:t>使用了阿里云OSS图片管理和阿里云云盾内容安全审核</w:t>
      </w:r>
    </w:p>
    <w:p>
      <w:pPr>
        <w:pStyle w:val="11"/>
        <w:numPr>
          <w:ilvl w:val="0"/>
          <w:numId w:val="8"/>
        </w:numPr>
        <w:spacing w:line="380" w:lineRule="exact"/>
        <w:ind w:left="845" w:leftChars="0" w:hanging="425" w:firstLineChars="0"/>
        <w:rPr>
          <w:lang w:eastAsia="zh-CN"/>
        </w:rPr>
      </w:pPr>
      <w:r>
        <w:rPr>
          <w:rFonts w:hint="eastAsia"/>
          <w:lang w:eastAsia="zh-CN"/>
        </w:rPr>
        <w:t>使用Maven构建项目,对项目进行分模块构建,将依赖进行统一管理</w:t>
      </w:r>
    </w:p>
    <w:p>
      <w:pPr>
        <w:pStyle w:val="11"/>
        <w:numPr>
          <w:ilvl w:val="0"/>
          <w:numId w:val="0"/>
        </w:numPr>
        <w:spacing w:line="380" w:lineRule="exact"/>
        <w:ind w:left="420" w:leftChars="0"/>
        <w:rPr>
          <w:lang w:eastAsia="zh-CN"/>
        </w:rPr>
      </w:pPr>
    </w:p>
    <w:p>
      <w:pPr>
        <w:rPr>
          <w:rFonts w:ascii="宋体" w:hAnsi="宋体"/>
          <w:b/>
          <w:lang w:eastAsia="zh-CN"/>
        </w:rPr>
      </w:pPr>
      <w:r>
        <w:rPr>
          <w:rFonts w:hint="eastAsia" w:ascii="宋体" w:hAnsi="宋体"/>
          <w:color w:val="FFFFFF"/>
          <w:highlight w:val="darkCyan"/>
          <w:lang w:eastAsia="zh-CN"/>
        </w:rPr>
        <w:t>___·教育经历·____</w:t>
      </w:r>
      <w:r>
        <w:rPr>
          <w:rFonts w:hint="eastAsia" w:ascii="宋体" w:hAnsi="宋体"/>
          <w:color w:val="008080"/>
          <w:lang w:eastAsia="zh-CN"/>
        </w:rPr>
        <w:t>__________________________________________________________</w:t>
      </w:r>
    </w:p>
    <w:p>
      <w:pPr>
        <w:rPr>
          <w:rFonts w:ascii="宋体" w:hAnsi="宋体"/>
          <w:b/>
          <w:color w:val="000000" w:themeColor="text1"/>
          <w:lang w:eastAsia="zh-CN"/>
        </w:rPr>
      </w:pPr>
      <w:r>
        <w:rPr>
          <w:rFonts w:hint="eastAsia" w:ascii="宋体" w:hAnsi="宋体"/>
          <w:b/>
          <w:color w:val="000000" w:themeColor="text1"/>
          <w:lang w:eastAsia="zh-CN"/>
        </w:rPr>
        <w:t>20</w:t>
      </w:r>
      <w:r>
        <w:rPr>
          <w:rFonts w:ascii="宋体" w:hAnsi="宋体"/>
          <w:b/>
          <w:color w:val="000000" w:themeColor="text1"/>
          <w:lang w:eastAsia="zh-CN"/>
        </w:rPr>
        <w:t>18/09</w:t>
      </w:r>
      <w:r>
        <w:rPr>
          <w:rFonts w:hint="eastAsia" w:ascii="宋体" w:hAnsi="宋体"/>
          <w:b/>
          <w:color w:val="000000" w:themeColor="text1"/>
          <w:lang w:eastAsia="zh-CN"/>
        </w:rPr>
        <w:t xml:space="preserve"> </w:t>
      </w:r>
      <w:r>
        <w:rPr>
          <w:rFonts w:ascii="宋体" w:hAnsi="宋体"/>
          <w:b/>
          <w:color w:val="000000" w:themeColor="text1"/>
          <w:lang w:eastAsia="zh-CN"/>
        </w:rPr>
        <w:t>–</w:t>
      </w:r>
      <w:r>
        <w:rPr>
          <w:rFonts w:hint="eastAsia" w:ascii="宋体" w:hAnsi="宋体"/>
          <w:b/>
          <w:color w:val="000000" w:themeColor="text1"/>
          <w:lang w:eastAsia="zh-CN"/>
        </w:rPr>
        <w:t xml:space="preserve"> 20</w:t>
      </w:r>
      <w:r>
        <w:rPr>
          <w:rFonts w:ascii="宋体" w:hAnsi="宋体"/>
          <w:b/>
          <w:color w:val="000000" w:themeColor="text1"/>
          <w:lang w:eastAsia="zh-CN"/>
        </w:rPr>
        <w:t>21/07</w:t>
      </w:r>
      <w:r>
        <w:rPr>
          <w:rFonts w:hint="eastAsia" w:ascii="宋体" w:hAnsi="宋体"/>
          <w:b/>
          <w:color w:val="000000" w:themeColor="text1"/>
          <w:lang w:eastAsia="zh-CN"/>
        </w:rPr>
        <w:t xml:space="preserve">   </w:t>
      </w:r>
      <w:r>
        <w:rPr>
          <w:rFonts w:hint="eastAsia" w:ascii="宋体" w:hAnsi="宋体"/>
          <w:b/>
          <w:lang w:eastAsia="zh-CN"/>
        </w:rPr>
        <w:t>河北地质职工大学</w:t>
      </w:r>
      <w:r>
        <w:rPr>
          <w:rFonts w:hint="eastAsia" w:ascii="宋体" w:hAnsi="宋体"/>
          <w:b/>
          <w:color w:val="000000" w:themeColor="text1"/>
          <w:lang w:eastAsia="zh-CN"/>
        </w:rPr>
        <w:t xml:space="preserve">  |  软件技术  </w:t>
      </w:r>
    </w:p>
    <w:p>
      <w:pPr>
        <w:pStyle w:val="11"/>
        <w:numPr>
          <w:ilvl w:val="0"/>
          <w:numId w:val="0"/>
        </w:numPr>
        <w:spacing w:line="380" w:lineRule="exact"/>
        <w:rPr>
          <w:rFonts w:hint="eastAsia"/>
          <w:lang w:eastAsia="zh-CN"/>
        </w:rPr>
      </w:pPr>
    </w:p>
    <w:p>
      <w:pPr>
        <w:rPr>
          <w:rFonts w:ascii="宋体" w:hAnsi="宋体"/>
          <w:b/>
          <w:lang w:eastAsia="zh-CN"/>
        </w:rPr>
      </w:pPr>
      <w:r>
        <w:rPr>
          <w:rFonts w:hint="eastAsia" w:ascii="宋体" w:hAnsi="宋体"/>
          <w:color w:val="FFFFFF"/>
          <w:highlight w:val="darkCyan"/>
          <w:lang w:eastAsia="zh-CN"/>
        </w:rPr>
        <w:t>___·</w:t>
      </w:r>
      <w:r>
        <w:rPr>
          <w:rFonts w:hint="eastAsia" w:ascii="宋体" w:hAnsi="宋体"/>
          <w:color w:val="FFFFFF"/>
          <w:highlight w:val="darkCyan"/>
          <w:lang w:val="en-US" w:eastAsia="zh-CN"/>
        </w:rPr>
        <w:t>自我评价</w:t>
      </w:r>
      <w:r>
        <w:rPr>
          <w:rFonts w:hint="eastAsia" w:ascii="宋体" w:hAnsi="宋体"/>
          <w:color w:val="FFFFFF"/>
          <w:highlight w:val="darkCyan"/>
          <w:lang w:eastAsia="zh-CN"/>
        </w:rPr>
        <w:t>·____</w:t>
      </w:r>
      <w:r>
        <w:rPr>
          <w:rFonts w:hint="eastAsia" w:ascii="宋体" w:hAnsi="宋体"/>
          <w:color w:val="008080"/>
          <w:lang w:eastAsia="zh-CN"/>
        </w:rPr>
        <w:t>__________________________________________________________</w:t>
      </w:r>
    </w:p>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参加过多个项目的开发，熟悉常见业务处理，能快速融入团队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对工作尽职尽责，乐于完成有挑战的任务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逻辑思维能力强，学习能力强，对新技术有着浓烈的兴趣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具备良好的心理素质，可以承担一定的工作压力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单身，接受加班以及一些外派工作，能适应短期出差。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有良好的沟通能力，协作精神，进取心。 </w:t>
      </w:r>
    </w:p>
    <w:p>
      <w:pPr>
        <w:pStyle w:val="11"/>
        <w:numPr>
          <w:ilvl w:val="0"/>
          <w:numId w:val="0"/>
        </w:numPr>
        <w:spacing w:line="380" w:lineRule="exact"/>
        <w:rPr>
          <w:rFonts w:hint="eastAsia"/>
          <w:lang w:eastAsia="zh-CN"/>
        </w:rPr>
      </w:pPr>
    </w:p>
    <w:sectPr>
      <w:footerReference r:id="rId3" w:type="default"/>
      <w:pgSz w:w="11906" w:h="16838"/>
      <w:pgMar w:top="567" w:right="1134" w:bottom="567" w:left="1134"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olor w:val="808080"/>
      </w:rPr>
    </w:pPr>
    <w:r>
      <w:rPr>
        <w:rFonts w:hint="eastAsia"/>
        <w:color w:val="808080"/>
        <w:kern w:val="0"/>
        <w:szCs w:val="21"/>
      </w:rPr>
      <w:t xml:space="preserve">第 </w:t>
    </w:r>
    <w:r>
      <w:rPr>
        <w:color w:val="808080"/>
        <w:kern w:val="0"/>
        <w:szCs w:val="21"/>
      </w:rPr>
      <w:fldChar w:fldCharType="begin"/>
    </w:r>
    <w:r>
      <w:rPr>
        <w:color w:val="808080"/>
        <w:kern w:val="0"/>
        <w:szCs w:val="21"/>
      </w:rPr>
      <w:instrText xml:space="preserve"> PAGE </w:instrText>
    </w:r>
    <w:r>
      <w:rPr>
        <w:color w:val="808080"/>
        <w:kern w:val="0"/>
        <w:szCs w:val="21"/>
      </w:rPr>
      <w:fldChar w:fldCharType="separate"/>
    </w:r>
    <w:r>
      <w:rPr>
        <w:color w:val="808080"/>
        <w:kern w:val="0"/>
        <w:szCs w:val="21"/>
      </w:rPr>
      <w:t>- 2 -</w:t>
    </w:r>
    <w:r>
      <w:rPr>
        <w:color w:val="808080"/>
        <w:kern w:val="0"/>
        <w:szCs w:val="21"/>
      </w:rPr>
      <w:fldChar w:fldCharType="end"/>
    </w:r>
    <w:r>
      <w:rPr>
        <w:rFonts w:hint="eastAsia"/>
        <w:color w:val="808080"/>
        <w:kern w:val="0"/>
        <w:szCs w:val="21"/>
      </w:rPr>
      <w:t xml:space="preserve"> 页 共 </w:t>
    </w:r>
    <w:r>
      <w:rPr>
        <w:color w:val="808080"/>
        <w:kern w:val="0"/>
        <w:szCs w:val="21"/>
      </w:rPr>
      <w:fldChar w:fldCharType="begin"/>
    </w:r>
    <w:r>
      <w:rPr>
        <w:color w:val="808080"/>
        <w:kern w:val="0"/>
        <w:szCs w:val="21"/>
      </w:rPr>
      <w:instrText xml:space="preserve"> NUMPAGES </w:instrText>
    </w:r>
    <w:r>
      <w:rPr>
        <w:color w:val="808080"/>
        <w:kern w:val="0"/>
        <w:szCs w:val="21"/>
      </w:rPr>
      <w:fldChar w:fldCharType="separate"/>
    </w:r>
    <w:r>
      <w:rPr>
        <w:color w:val="808080"/>
        <w:kern w:val="0"/>
        <w:szCs w:val="21"/>
      </w:rPr>
      <w:t>2</w:t>
    </w:r>
    <w:r>
      <w:rPr>
        <w:color w:val="808080"/>
        <w:kern w:val="0"/>
        <w:szCs w:val="21"/>
      </w:rPr>
      <w:fldChar w:fldCharType="end"/>
    </w:r>
    <w:r>
      <w:rPr>
        <w:rFonts w:hint="eastAsia"/>
        <w:color w:val="808080"/>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C2990"/>
    <w:multiLevelType w:val="singleLevel"/>
    <w:tmpl w:val="9EAC2990"/>
    <w:lvl w:ilvl="0" w:tentative="0">
      <w:start w:val="1"/>
      <w:numFmt w:val="decimal"/>
      <w:lvlText w:val="%1."/>
      <w:lvlJc w:val="left"/>
      <w:pPr>
        <w:tabs>
          <w:tab w:val="left" w:pos="420"/>
        </w:tabs>
        <w:ind w:left="845" w:hanging="425"/>
      </w:pPr>
      <w:rPr>
        <w:rFonts w:hint="default"/>
      </w:rPr>
    </w:lvl>
  </w:abstractNum>
  <w:abstractNum w:abstractNumId="1">
    <w:nsid w:val="FFF385E5"/>
    <w:multiLevelType w:val="singleLevel"/>
    <w:tmpl w:val="FFF385E5"/>
    <w:lvl w:ilvl="0" w:tentative="0">
      <w:start w:val="1"/>
      <w:numFmt w:val="decimal"/>
      <w:lvlText w:val="%1."/>
      <w:lvlJc w:val="left"/>
      <w:pPr>
        <w:tabs>
          <w:tab w:val="left" w:pos="420"/>
        </w:tabs>
        <w:ind w:left="845" w:hanging="425"/>
      </w:pPr>
      <w:rPr>
        <w:rFonts w:hint="default"/>
      </w:rPr>
    </w:lvl>
  </w:abstractNum>
  <w:abstractNum w:abstractNumId="2">
    <w:nsid w:val="FFFFFF89"/>
    <w:multiLevelType w:val="singleLevel"/>
    <w:tmpl w:val="FFFFFF89"/>
    <w:lvl w:ilvl="0" w:tentative="0">
      <w:start w:val="1"/>
      <w:numFmt w:val="bullet"/>
      <w:pStyle w:val="2"/>
      <w:lvlText w:val=""/>
      <w:lvlJc w:val="left"/>
      <w:pPr>
        <w:tabs>
          <w:tab w:val="left" w:pos="360"/>
        </w:tabs>
        <w:ind w:left="360" w:hanging="360" w:hangingChars="200"/>
      </w:pPr>
      <w:rPr>
        <w:rFonts w:hint="default" w:ascii="Wingdings" w:hAnsi="Wingdings"/>
      </w:rPr>
    </w:lvl>
  </w:abstractNum>
  <w:abstractNum w:abstractNumId="3">
    <w:nsid w:val="165AB981"/>
    <w:multiLevelType w:val="singleLevel"/>
    <w:tmpl w:val="165AB981"/>
    <w:lvl w:ilvl="0" w:tentative="0">
      <w:start w:val="1"/>
      <w:numFmt w:val="decimal"/>
      <w:lvlText w:val="%1."/>
      <w:lvlJc w:val="left"/>
      <w:pPr>
        <w:tabs>
          <w:tab w:val="left" w:pos="420"/>
        </w:tabs>
        <w:ind w:left="845" w:hanging="425"/>
      </w:pPr>
      <w:rPr>
        <w:rFonts w:hint="default"/>
      </w:rPr>
    </w:lvl>
  </w:abstractNum>
  <w:abstractNum w:abstractNumId="4">
    <w:nsid w:val="2818DA47"/>
    <w:multiLevelType w:val="singleLevel"/>
    <w:tmpl w:val="2818DA47"/>
    <w:lvl w:ilvl="0" w:tentative="0">
      <w:start w:val="1"/>
      <w:numFmt w:val="decimal"/>
      <w:lvlText w:val="%1."/>
      <w:lvlJc w:val="left"/>
      <w:pPr>
        <w:tabs>
          <w:tab w:val="left" w:pos="420"/>
        </w:tabs>
        <w:ind w:left="845" w:hanging="425"/>
      </w:pPr>
      <w:rPr>
        <w:rFonts w:hint="default"/>
      </w:rPr>
    </w:lvl>
  </w:abstractNum>
  <w:abstractNum w:abstractNumId="5">
    <w:nsid w:val="28C7CB93"/>
    <w:multiLevelType w:val="singleLevel"/>
    <w:tmpl w:val="28C7CB93"/>
    <w:lvl w:ilvl="0" w:tentative="0">
      <w:start w:val="1"/>
      <w:numFmt w:val="decimal"/>
      <w:lvlText w:val="%1."/>
      <w:lvlJc w:val="left"/>
      <w:pPr>
        <w:tabs>
          <w:tab w:val="left" w:pos="420"/>
        </w:tabs>
        <w:ind w:left="845" w:hanging="425"/>
      </w:pPr>
      <w:rPr>
        <w:rFonts w:hint="default"/>
      </w:rPr>
    </w:lvl>
  </w:abstractNum>
  <w:abstractNum w:abstractNumId="6">
    <w:nsid w:val="2CCC3EE8"/>
    <w:multiLevelType w:val="multilevel"/>
    <w:tmpl w:val="2CCC3E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871764C"/>
    <w:multiLevelType w:val="singleLevel"/>
    <w:tmpl w:val="7871764C"/>
    <w:lvl w:ilvl="0" w:tentative="0">
      <w:start w:val="1"/>
      <w:numFmt w:val="decimal"/>
      <w:lvlText w:val="%1."/>
      <w:lvlJc w:val="left"/>
      <w:pPr>
        <w:tabs>
          <w:tab w:val="left" w:pos="420"/>
        </w:tabs>
        <w:ind w:left="845" w:hanging="425"/>
      </w:pPr>
      <w:rPr>
        <w:rFonts w:hint="default"/>
      </w:r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F640AC3"/>
    <w:rsid w:val="000306E8"/>
    <w:rsid w:val="000D19AC"/>
    <w:rsid w:val="001C5C1B"/>
    <w:rsid w:val="00232CA0"/>
    <w:rsid w:val="00265EDD"/>
    <w:rsid w:val="002D6422"/>
    <w:rsid w:val="002F4548"/>
    <w:rsid w:val="002F4776"/>
    <w:rsid w:val="00306CD3"/>
    <w:rsid w:val="003646BC"/>
    <w:rsid w:val="00371A9F"/>
    <w:rsid w:val="003C7236"/>
    <w:rsid w:val="00403386"/>
    <w:rsid w:val="00540797"/>
    <w:rsid w:val="005530D6"/>
    <w:rsid w:val="00582C9F"/>
    <w:rsid w:val="005B10B2"/>
    <w:rsid w:val="005B460A"/>
    <w:rsid w:val="00602ABF"/>
    <w:rsid w:val="00636BEE"/>
    <w:rsid w:val="00643D1E"/>
    <w:rsid w:val="00654DA1"/>
    <w:rsid w:val="00657BBF"/>
    <w:rsid w:val="006776FE"/>
    <w:rsid w:val="006B48A3"/>
    <w:rsid w:val="007113A4"/>
    <w:rsid w:val="007959B2"/>
    <w:rsid w:val="007F2477"/>
    <w:rsid w:val="00877CA5"/>
    <w:rsid w:val="009758DA"/>
    <w:rsid w:val="009A06B3"/>
    <w:rsid w:val="009B308F"/>
    <w:rsid w:val="00A07B21"/>
    <w:rsid w:val="00A25D71"/>
    <w:rsid w:val="00A43BFE"/>
    <w:rsid w:val="00A86E4C"/>
    <w:rsid w:val="00AF59C9"/>
    <w:rsid w:val="00B8520E"/>
    <w:rsid w:val="00C53BC4"/>
    <w:rsid w:val="00CE26E1"/>
    <w:rsid w:val="00D047C6"/>
    <w:rsid w:val="00DB3242"/>
    <w:rsid w:val="00EC7806"/>
    <w:rsid w:val="00ED1C35"/>
    <w:rsid w:val="00F666C1"/>
    <w:rsid w:val="00F70C8D"/>
    <w:rsid w:val="01035527"/>
    <w:rsid w:val="010A4D8E"/>
    <w:rsid w:val="01107837"/>
    <w:rsid w:val="01175EAA"/>
    <w:rsid w:val="011801A7"/>
    <w:rsid w:val="012F2443"/>
    <w:rsid w:val="013E798D"/>
    <w:rsid w:val="014F728B"/>
    <w:rsid w:val="01596D57"/>
    <w:rsid w:val="01730442"/>
    <w:rsid w:val="01851856"/>
    <w:rsid w:val="018B3D87"/>
    <w:rsid w:val="01B73CCA"/>
    <w:rsid w:val="01C25044"/>
    <w:rsid w:val="01C80104"/>
    <w:rsid w:val="01CD74DA"/>
    <w:rsid w:val="01D13DB7"/>
    <w:rsid w:val="01ED05B0"/>
    <w:rsid w:val="021C7489"/>
    <w:rsid w:val="022468FE"/>
    <w:rsid w:val="02546BDE"/>
    <w:rsid w:val="02552D6B"/>
    <w:rsid w:val="029C0263"/>
    <w:rsid w:val="02BA21E0"/>
    <w:rsid w:val="02CC4E4F"/>
    <w:rsid w:val="02DF4157"/>
    <w:rsid w:val="030D3033"/>
    <w:rsid w:val="03122E56"/>
    <w:rsid w:val="03171F9A"/>
    <w:rsid w:val="03192A63"/>
    <w:rsid w:val="032426A7"/>
    <w:rsid w:val="032932A4"/>
    <w:rsid w:val="033D6E0E"/>
    <w:rsid w:val="035662C9"/>
    <w:rsid w:val="03906A9D"/>
    <w:rsid w:val="03AE4A4D"/>
    <w:rsid w:val="03C725BB"/>
    <w:rsid w:val="03DD6186"/>
    <w:rsid w:val="03EE2EC1"/>
    <w:rsid w:val="040F27DB"/>
    <w:rsid w:val="04694B3D"/>
    <w:rsid w:val="04773BF9"/>
    <w:rsid w:val="04944588"/>
    <w:rsid w:val="04BA64C7"/>
    <w:rsid w:val="04F15407"/>
    <w:rsid w:val="04F54EA3"/>
    <w:rsid w:val="04F574FF"/>
    <w:rsid w:val="05215148"/>
    <w:rsid w:val="052F71D2"/>
    <w:rsid w:val="0545010C"/>
    <w:rsid w:val="05485F66"/>
    <w:rsid w:val="05494D58"/>
    <w:rsid w:val="05602FA0"/>
    <w:rsid w:val="05700056"/>
    <w:rsid w:val="0571122F"/>
    <w:rsid w:val="05CE1ABC"/>
    <w:rsid w:val="05F55A3A"/>
    <w:rsid w:val="06047DB9"/>
    <w:rsid w:val="0614724C"/>
    <w:rsid w:val="06163BD1"/>
    <w:rsid w:val="061B434C"/>
    <w:rsid w:val="061F03B5"/>
    <w:rsid w:val="06344057"/>
    <w:rsid w:val="063C6C6B"/>
    <w:rsid w:val="065744CE"/>
    <w:rsid w:val="06702076"/>
    <w:rsid w:val="06826B71"/>
    <w:rsid w:val="0687062B"/>
    <w:rsid w:val="06D970DD"/>
    <w:rsid w:val="06EF5DA4"/>
    <w:rsid w:val="06FD72ED"/>
    <w:rsid w:val="07087ACB"/>
    <w:rsid w:val="07121AC8"/>
    <w:rsid w:val="07213800"/>
    <w:rsid w:val="072F4F4B"/>
    <w:rsid w:val="07520FF7"/>
    <w:rsid w:val="075C73F4"/>
    <w:rsid w:val="077741FC"/>
    <w:rsid w:val="077B13ED"/>
    <w:rsid w:val="078A344D"/>
    <w:rsid w:val="07B14A4D"/>
    <w:rsid w:val="07B17D50"/>
    <w:rsid w:val="07D63D47"/>
    <w:rsid w:val="080A32C2"/>
    <w:rsid w:val="08213455"/>
    <w:rsid w:val="082811EB"/>
    <w:rsid w:val="083F5F4B"/>
    <w:rsid w:val="084F1053"/>
    <w:rsid w:val="08500904"/>
    <w:rsid w:val="08655376"/>
    <w:rsid w:val="087A2680"/>
    <w:rsid w:val="08E107F3"/>
    <w:rsid w:val="0942294B"/>
    <w:rsid w:val="094B78F1"/>
    <w:rsid w:val="094C049E"/>
    <w:rsid w:val="094C2E23"/>
    <w:rsid w:val="096E162E"/>
    <w:rsid w:val="09712440"/>
    <w:rsid w:val="09745E48"/>
    <w:rsid w:val="097B1ECE"/>
    <w:rsid w:val="09AA04A0"/>
    <w:rsid w:val="09B45D7A"/>
    <w:rsid w:val="09DE4A06"/>
    <w:rsid w:val="09EE0332"/>
    <w:rsid w:val="09F25DF8"/>
    <w:rsid w:val="09F3776C"/>
    <w:rsid w:val="0A072154"/>
    <w:rsid w:val="0A0D52EB"/>
    <w:rsid w:val="0A1459F9"/>
    <w:rsid w:val="0A27015B"/>
    <w:rsid w:val="0A397DD2"/>
    <w:rsid w:val="0AC44B21"/>
    <w:rsid w:val="0AC50A1A"/>
    <w:rsid w:val="0AD25782"/>
    <w:rsid w:val="0AD84D43"/>
    <w:rsid w:val="0ADA689C"/>
    <w:rsid w:val="0ADD0E7D"/>
    <w:rsid w:val="0AFB1CFA"/>
    <w:rsid w:val="0B0E2BE1"/>
    <w:rsid w:val="0B1656C6"/>
    <w:rsid w:val="0B3B1540"/>
    <w:rsid w:val="0B3D7223"/>
    <w:rsid w:val="0B48482D"/>
    <w:rsid w:val="0B50277C"/>
    <w:rsid w:val="0B644DAC"/>
    <w:rsid w:val="0B9312E7"/>
    <w:rsid w:val="0BB04166"/>
    <w:rsid w:val="0BC60133"/>
    <w:rsid w:val="0BCC4188"/>
    <w:rsid w:val="0BD52DF8"/>
    <w:rsid w:val="0BE03369"/>
    <w:rsid w:val="0BEF7161"/>
    <w:rsid w:val="0C4A27C6"/>
    <w:rsid w:val="0C615A4C"/>
    <w:rsid w:val="0C8C699B"/>
    <w:rsid w:val="0CC83D18"/>
    <w:rsid w:val="0CFC2C4C"/>
    <w:rsid w:val="0D092059"/>
    <w:rsid w:val="0D124EF4"/>
    <w:rsid w:val="0D147BB4"/>
    <w:rsid w:val="0D252987"/>
    <w:rsid w:val="0D2F41C1"/>
    <w:rsid w:val="0D421C88"/>
    <w:rsid w:val="0D4728C2"/>
    <w:rsid w:val="0D9A07CB"/>
    <w:rsid w:val="0DC3019B"/>
    <w:rsid w:val="0DDB7116"/>
    <w:rsid w:val="0DE82C9A"/>
    <w:rsid w:val="0DF22B42"/>
    <w:rsid w:val="0E060087"/>
    <w:rsid w:val="0E1867A8"/>
    <w:rsid w:val="0E3364D0"/>
    <w:rsid w:val="0E336DD2"/>
    <w:rsid w:val="0E5879F4"/>
    <w:rsid w:val="0E714B50"/>
    <w:rsid w:val="0E785D6C"/>
    <w:rsid w:val="0EA24254"/>
    <w:rsid w:val="0EC74625"/>
    <w:rsid w:val="0ED55F35"/>
    <w:rsid w:val="0EEC54CF"/>
    <w:rsid w:val="0F375112"/>
    <w:rsid w:val="0F4F6BD2"/>
    <w:rsid w:val="0F6E6F74"/>
    <w:rsid w:val="0F7C2093"/>
    <w:rsid w:val="0F7F25F8"/>
    <w:rsid w:val="0F962E96"/>
    <w:rsid w:val="0F97152E"/>
    <w:rsid w:val="10145607"/>
    <w:rsid w:val="101F293A"/>
    <w:rsid w:val="103A226A"/>
    <w:rsid w:val="10550CD3"/>
    <w:rsid w:val="105D309A"/>
    <w:rsid w:val="108A4FA0"/>
    <w:rsid w:val="10B759F8"/>
    <w:rsid w:val="10E60C5A"/>
    <w:rsid w:val="10E9344A"/>
    <w:rsid w:val="10F66AD9"/>
    <w:rsid w:val="112B0A47"/>
    <w:rsid w:val="112B7DA5"/>
    <w:rsid w:val="112F0EBD"/>
    <w:rsid w:val="11326D4E"/>
    <w:rsid w:val="11343240"/>
    <w:rsid w:val="11401740"/>
    <w:rsid w:val="114B496A"/>
    <w:rsid w:val="11561326"/>
    <w:rsid w:val="117B2607"/>
    <w:rsid w:val="11813F2D"/>
    <w:rsid w:val="11990D8A"/>
    <w:rsid w:val="11AF1DE5"/>
    <w:rsid w:val="11C4295A"/>
    <w:rsid w:val="11E058FB"/>
    <w:rsid w:val="11E66CBB"/>
    <w:rsid w:val="11F67BAD"/>
    <w:rsid w:val="120C76CC"/>
    <w:rsid w:val="122356AC"/>
    <w:rsid w:val="122E55D9"/>
    <w:rsid w:val="125E7A7E"/>
    <w:rsid w:val="12623047"/>
    <w:rsid w:val="12AB0EB4"/>
    <w:rsid w:val="12AF0CEE"/>
    <w:rsid w:val="12B2474D"/>
    <w:rsid w:val="132E63FE"/>
    <w:rsid w:val="134408D3"/>
    <w:rsid w:val="13833935"/>
    <w:rsid w:val="13A63482"/>
    <w:rsid w:val="13BF250C"/>
    <w:rsid w:val="13E125CA"/>
    <w:rsid w:val="13E33F59"/>
    <w:rsid w:val="13E5237C"/>
    <w:rsid w:val="13EE27CA"/>
    <w:rsid w:val="13F51172"/>
    <w:rsid w:val="14086AEC"/>
    <w:rsid w:val="14374057"/>
    <w:rsid w:val="143A22DC"/>
    <w:rsid w:val="14625E7D"/>
    <w:rsid w:val="14633893"/>
    <w:rsid w:val="146F6270"/>
    <w:rsid w:val="147121AD"/>
    <w:rsid w:val="147E12BF"/>
    <w:rsid w:val="14960004"/>
    <w:rsid w:val="14972381"/>
    <w:rsid w:val="14AE5AE9"/>
    <w:rsid w:val="14BA55A9"/>
    <w:rsid w:val="14BE2E07"/>
    <w:rsid w:val="14D25167"/>
    <w:rsid w:val="15151B44"/>
    <w:rsid w:val="15190FE8"/>
    <w:rsid w:val="151D12E9"/>
    <w:rsid w:val="15423D6C"/>
    <w:rsid w:val="15433E96"/>
    <w:rsid w:val="155344FA"/>
    <w:rsid w:val="155E4C4D"/>
    <w:rsid w:val="156F0C08"/>
    <w:rsid w:val="1575406A"/>
    <w:rsid w:val="15806392"/>
    <w:rsid w:val="1593384C"/>
    <w:rsid w:val="15D66ED9"/>
    <w:rsid w:val="161A6DC6"/>
    <w:rsid w:val="16353148"/>
    <w:rsid w:val="166B09B5"/>
    <w:rsid w:val="166B3FE4"/>
    <w:rsid w:val="166D1C07"/>
    <w:rsid w:val="1698116F"/>
    <w:rsid w:val="16AD5788"/>
    <w:rsid w:val="16BF31E6"/>
    <w:rsid w:val="16C1026B"/>
    <w:rsid w:val="16D16706"/>
    <w:rsid w:val="16E3540A"/>
    <w:rsid w:val="172072E4"/>
    <w:rsid w:val="173F2608"/>
    <w:rsid w:val="17684B20"/>
    <w:rsid w:val="178E2A0B"/>
    <w:rsid w:val="17A55B97"/>
    <w:rsid w:val="17A85FF6"/>
    <w:rsid w:val="17B1344A"/>
    <w:rsid w:val="17B424CE"/>
    <w:rsid w:val="17C57B3A"/>
    <w:rsid w:val="17E86302"/>
    <w:rsid w:val="182C4B8E"/>
    <w:rsid w:val="184D1A87"/>
    <w:rsid w:val="185133D1"/>
    <w:rsid w:val="18700455"/>
    <w:rsid w:val="187A1C43"/>
    <w:rsid w:val="18902F5A"/>
    <w:rsid w:val="18AA04FB"/>
    <w:rsid w:val="18C57DD3"/>
    <w:rsid w:val="18DA669F"/>
    <w:rsid w:val="18DF6E71"/>
    <w:rsid w:val="19013D3A"/>
    <w:rsid w:val="19193365"/>
    <w:rsid w:val="192F0DDA"/>
    <w:rsid w:val="19380094"/>
    <w:rsid w:val="195170D5"/>
    <w:rsid w:val="19643D3A"/>
    <w:rsid w:val="198B2AFF"/>
    <w:rsid w:val="199A2518"/>
    <w:rsid w:val="19C73ECC"/>
    <w:rsid w:val="19EA099E"/>
    <w:rsid w:val="1A054D75"/>
    <w:rsid w:val="1A1B2202"/>
    <w:rsid w:val="1A214F02"/>
    <w:rsid w:val="1A6B459F"/>
    <w:rsid w:val="1AB30226"/>
    <w:rsid w:val="1AB8540E"/>
    <w:rsid w:val="1AD1679B"/>
    <w:rsid w:val="1B026A66"/>
    <w:rsid w:val="1B050311"/>
    <w:rsid w:val="1B1262BE"/>
    <w:rsid w:val="1B1756A1"/>
    <w:rsid w:val="1B1B1B3F"/>
    <w:rsid w:val="1B1B6EC9"/>
    <w:rsid w:val="1B3B5D08"/>
    <w:rsid w:val="1B6A0A93"/>
    <w:rsid w:val="1B6A7937"/>
    <w:rsid w:val="1B7948BB"/>
    <w:rsid w:val="1B8B14E8"/>
    <w:rsid w:val="1B8C1D2A"/>
    <w:rsid w:val="1BAA7A2A"/>
    <w:rsid w:val="1BC24319"/>
    <w:rsid w:val="1BC577D4"/>
    <w:rsid w:val="1BD615E7"/>
    <w:rsid w:val="1BE852B0"/>
    <w:rsid w:val="1BF24C7D"/>
    <w:rsid w:val="1C1B5646"/>
    <w:rsid w:val="1C381BBD"/>
    <w:rsid w:val="1C3B51A2"/>
    <w:rsid w:val="1C4B44E1"/>
    <w:rsid w:val="1C5920B2"/>
    <w:rsid w:val="1C681A01"/>
    <w:rsid w:val="1C714F07"/>
    <w:rsid w:val="1C9E5382"/>
    <w:rsid w:val="1CB77C33"/>
    <w:rsid w:val="1CE02186"/>
    <w:rsid w:val="1CE34A56"/>
    <w:rsid w:val="1CF4591A"/>
    <w:rsid w:val="1CFE16E7"/>
    <w:rsid w:val="1D662515"/>
    <w:rsid w:val="1D710FCD"/>
    <w:rsid w:val="1D970C91"/>
    <w:rsid w:val="1DA919AA"/>
    <w:rsid w:val="1DAD6962"/>
    <w:rsid w:val="1DB148B2"/>
    <w:rsid w:val="1DDB1D1C"/>
    <w:rsid w:val="1DFC10BA"/>
    <w:rsid w:val="1E142857"/>
    <w:rsid w:val="1E41474D"/>
    <w:rsid w:val="1E547213"/>
    <w:rsid w:val="1E59580B"/>
    <w:rsid w:val="1E7758AA"/>
    <w:rsid w:val="1E8469AD"/>
    <w:rsid w:val="1ED1023E"/>
    <w:rsid w:val="1EED151B"/>
    <w:rsid w:val="1EF81C6E"/>
    <w:rsid w:val="1EFA3C38"/>
    <w:rsid w:val="1F077B3E"/>
    <w:rsid w:val="1F1620F4"/>
    <w:rsid w:val="1F1B29E4"/>
    <w:rsid w:val="1F1D1EAB"/>
    <w:rsid w:val="1F2E2B9B"/>
    <w:rsid w:val="1F440CC1"/>
    <w:rsid w:val="1F737547"/>
    <w:rsid w:val="1F7A5810"/>
    <w:rsid w:val="1FBF0FF0"/>
    <w:rsid w:val="1FC15486"/>
    <w:rsid w:val="1FEF3FDD"/>
    <w:rsid w:val="1FF16DE9"/>
    <w:rsid w:val="1FF32A7F"/>
    <w:rsid w:val="1FF806E4"/>
    <w:rsid w:val="1FFE64C5"/>
    <w:rsid w:val="202E660E"/>
    <w:rsid w:val="204E09BF"/>
    <w:rsid w:val="20593E6F"/>
    <w:rsid w:val="20706A7C"/>
    <w:rsid w:val="20984CDF"/>
    <w:rsid w:val="20BC5DE0"/>
    <w:rsid w:val="20CF4966"/>
    <w:rsid w:val="20E13861"/>
    <w:rsid w:val="20E7507F"/>
    <w:rsid w:val="20F6297E"/>
    <w:rsid w:val="211B438F"/>
    <w:rsid w:val="211C1C11"/>
    <w:rsid w:val="21472A39"/>
    <w:rsid w:val="214E6505"/>
    <w:rsid w:val="21633C68"/>
    <w:rsid w:val="21731B2E"/>
    <w:rsid w:val="218C7648"/>
    <w:rsid w:val="21A8276A"/>
    <w:rsid w:val="21CA28D5"/>
    <w:rsid w:val="21F84180"/>
    <w:rsid w:val="21F95535"/>
    <w:rsid w:val="22230575"/>
    <w:rsid w:val="224F6F24"/>
    <w:rsid w:val="229E0238"/>
    <w:rsid w:val="22CA3364"/>
    <w:rsid w:val="2306348D"/>
    <w:rsid w:val="23230FA5"/>
    <w:rsid w:val="23416776"/>
    <w:rsid w:val="234A2358"/>
    <w:rsid w:val="239F7273"/>
    <w:rsid w:val="23A62D55"/>
    <w:rsid w:val="23B365B0"/>
    <w:rsid w:val="23B37379"/>
    <w:rsid w:val="23ED7525"/>
    <w:rsid w:val="23FA3A9E"/>
    <w:rsid w:val="240C2D75"/>
    <w:rsid w:val="24145A64"/>
    <w:rsid w:val="24283A8E"/>
    <w:rsid w:val="2430627B"/>
    <w:rsid w:val="244C559C"/>
    <w:rsid w:val="249C2C98"/>
    <w:rsid w:val="24A24B56"/>
    <w:rsid w:val="24A6264C"/>
    <w:rsid w:val="24CA4138"/>
    <w:rsid w:val="24EA7F5B"/>
    <w:rsid w:val="25016CDF"/>
    <w:rsid w:val="25026EFE"/>
    <w:rsid w:val="250C168D"/>
    <w:rsid w:val="251726FE"/>
    <w:rsid w:val="25354948"/>
    <w:rsid w:val="254A6A77"/>
    <w:rsid w:val="25583254"/>
    <w:rsid w:val="257C3D55"/>
    <w:rsid w:val="2584287E"/>
    <w:rsid w:val="25A504D5"/>
    <w:rsid w:val="25B15497"/>
    <w:rsid w:val="25BC39F6"/>
    <w:rsid w:val="25F77AA0"/>
    <w:rsid w:val="260E7FC9"/>
    <w:rsid w:val="261378CE"/>
    <w:rsid w:val="261521C7"/>
    <w:rsid w:val="262B7854"/>
    <w:rsid w:val="26372799"/>
    <w:rsid w:val="26656159"/>
    <w:rsid w:val="266A16A4"/>
    <w:rsid w:val="26716772"/>
    <w:rsid w:val="26730B2D"/>
    <w:rsid w:val="26795443"/>
    <w:rsid w:val="26C301B1"/>
    <w:rsid w:val="27061F73"/>
    <w:rsid w:val="27126874"/>
    <w:rsid w:val="27390969"/>
    <w:rsid w:val="275B4E65"/>
    <w:rsid w:val="27684D5B"/>
    <w:rsid w:val="27802801"/>
    <w:rsid w:val="27AB79DE"/>
    <w:rsid w:val="27AC35F6"/>
    <w:rsid w:val="27AE5E10"/>
    <w:rsid w:val="27BC6A29"/>
    <w:rsid w:val="27C63E2A"/>
    <w:rsid w:val="283911D6"/>
    <w:rsid w:val="284F16E3"/>
    <w:rsid w:val="286A5064"/>
    <w:rsid w:val="28820B80"/>
    <w:rsid w:val="289D35F9"/>
    <w:rsid w:val="28BA1D43"/>
    <w:rsid w:val="28CA01D8"/>
    <w:rsid w:val="28D01F70"/>
    <w:rsid w:val="28F17E5A"/>
    <w:rsid w:val="29005DD1"/>
    <w:rsid w:val="29192F53"/>
    <w:rsid w:val="291A143E"/>
    <w:rsid w:val="293E5DCA"/>
    <w:rsid w:val="29566B97"/>
    <w:rsid w:val="29820015"/>
    <w:rsid w:val="29A66B9A"/>
    <w:rsid w:val="29AF7663"/>
    <w:rsid w:val="29B4338F"/>
    <w:rsid w:val="29B62822"/>
    <w:rsid w:val="29BB2D75"/>
    <w:rsid w:val="29BB334E"/>
    <w:rsid w:val="29CC61D1"/>
    <w:rsid w:val="2A007C29"/>
    <w:rsid w:val="2A046657"/>
    <w:rsid w:val="2A137C0F"/>
    <w:rsid w:val="2A171E89"/>
    <w:rsid w:val="2A3C0BA3"/>
    <w:rsid w:val="2A4967A3"/>
    <w:rsid w:val="2A6A4F78"/>
    <w:rsid w:val="2A7B2245"/>
    <w:rsid w:val="2A7C3754"/>
    <w:rsid w:val="2A865EF5"/>
    <w:rsid w:val="2AA14DFC"/>
    <w:rsid w:val="2AA42DBD"/>
    <w:rsid w:val="2AD417E1"/>
    <w:rsid w:val="2AD851B9"/>
    <w:rsid w:val="2AEC7074"/>
    <w:rsid w:val="2AF43AAA"/>
    <w:rsid w:val="2B137DBC"/>
    <w:rsid w:val="2B767754"/>
    <w:rsid w:val="2BB21825"/>
    <w:rsid w:val="2BB70CC2"/>
    <w:rsid w:val="2BDA4BD6"/>
    <w:rsid w:val="2BE94E19"/>
    <w:rsid w:val="2BF43292"/>
    <w:rsid w:val="2C1B4851"/>
    <w:rsid w:val="2C2A71DF"/>
    <w:rsid w:val="2C436B0F"/>
    <w:rsid w:val="2C4F1845"/>
    <w:rsid w:val="2C5F71C4"/>
    <w:rsid w:val="2C79735E"/>
    <w:rsid w:val="2C8A05EE"/>
    <w:rsid w:val="2C9B6547"/>
    <w:rsid w:val="2CA451E4"/>
    <w:rsid w:val="2CEA0178"/>
    <w:rsid w:val="2CEC0A6B"/>
    <w:rsid w:val="2CEE7C02"/>
    <w:rsid w:val="2CF0667B"/>
    <w:rsid w:val="2CF2396E"/>
    <w:rsid w:val="2D09620F"/>
    <w:rsid w:val="2D1147A6"/>
    <w:rsid w:val="2D390C4C"/>
    <w:rsid w:val="2D4F1925"/>
    <w:rsid w:val="2D687C95"/>
    <w:rsid w:val="2D7976F5"/>
    <w:rsid w:val="2DAE44D9"/>
    <w:rsid w:val="2DAF3F53"/>
    <w:rsid w:val="2DB02D02"/>
    <w:rsid w:val="2DB61E03"/>
    <w:rsid w:val="2DBA55AF"/>
    <w:rsid w:val="2DC16EEF"/>
    <w:rsid w:val="2DC246B6"/>
    <w:rsid w:val="2DD71F0B"/>
    <w:rsid w:val="2DFD5068"/>
    <w:rsid w:val="2E093B7C"/>
    <w:rsid w:val="2E112405"/>
    <w:rsid w:val="2E154421"/>
    <w:rsid w:val="2E303EA0"/>
    <w:rsid w:val="2E743686"/>
    <w:rsid w:val="2E9A4AF0"/>
    <w:rsid w:val="2EA91F92"/>
    <w:rsid w:val="2ECD42E2"/>
    <w:rsid w:val="2ED93695"/>
    <w:rsid w:val="2EE512AA"/>
    <w:rsid w:val="2EFB1EC0"/>
    <w:rsid w:val="2F173B59"/>
    <w:rsid w:val="2F784E56"/>
    <w:rsid w:val="2F7C2D20"/>
    <w:rsid w:val="2F9D6621"/>
    <w:rsid w:val="2FC130ED"/>
    <w:rsid w:val="2FC81F03"/>
    <w:rsid w:val="2FD545BC"/>
    <w:rsid w:val="30214CAF"/>
    <w:rsid w:val="3030393F"/>
    <w:rsid w:val="304545E8"/>
    <w:rsid w:val="309D2D46"/>
    <w:rsid w:val="30A870B1"/>
    <w:rsid w:val="30A9726C"/>
    <w:rsid w:val="30B81962"/>
    <w:rsid w:val="30BB3D87"/>
    <w:rsid w:val="30C91CB2"/>
    <w:rsid w:val="30E02EC4"/>
    <w:rsid w:val="30E11FF0"/>
    <w:rsid w:val="30E3452C"/>
    <w:rsid w:val="30E66AB1"/>
    <w:rsid w:val="30F74CBF"/>
    <w:rsid w:val="31001F1C"/>
    <w:rsid w:val="31005AF3"/>
    <w:rsid w:val="310A2C63"/>
    <w:rsid w:val="31162BE8"/>
    <w:rsid w:val="31280C71"/>
    <w:rsid w:val="31644F41"/>
    <w:rsid w:val="31694B15"/>
    <w:rsid w:val="31695937"/>
    <w:rsid w:val="31B66022"/>
    <w:rsid w:val="31D13FE2"/>
    <w:rsid w:val="31DD71CE"/>
    <w:rsid w:val="31E42540"/>
    <w:rsid w:val="31FA5278"/>
    <w:rsid w:val="321D1A55"/>
    <w:rsid w:val="3231784C"/>
    <w:rsid w:val="32462F7A"/>
    <w:rsid w:val="324F047C"/>
    <w:rsid w:val="32541520"/>
    <w:rsid w:val="32601BAD"/>
    <w:rsid w:val="328E59A6"/>
    <w:rsid w:val="329B1DE4"/>
    <w:rsid w:val="329D6EE9"/>
    <w:rsid w:val="329F6B3B"/>
    <w:rsid w:val="32A20D56"/>
    <w:rsid w:val="32A95047"/>
    <w:rsid w:val="32AC22C3"/>
    <w:rsid w:val="32B940F0"/>
    <w:rsid w:val="32C26849"/>
    <w:rsid w:val="32CA35DC"/>
    <w:rsid w:val="32EE14C0"/>
    <w:rsid w:val="32F25A36"/>
    <w:rsid w:val="330D5A75"/>
    <w:rsid w:val="33202FA8"/>
    <w:rsid w:val="335464D3"/>
    <w:rsid w:val="33BF3578"/>
    <w:rsid w:val="33C6149C"/>
    <w:rsid w:val="34612354"/>
    <w:rsid w:val="34677222"/>
    <w:rsid w:val="34DC5B65"/>
    <w:rsid w:val="350B4052"/>
    <w:rsid w:val="35152F0B"/>
    <w:rsid w:val="35442BA1"/>
    <w:rsid w:val="355572EA"/>
    <w:rsid w:val="35606541"/>
    <w:rsid w:val="35622156"/>
    <w:rsid w:val="358A30C3"/>
    <w:rsid w:val="359579D4"/>
    <w:rsid w:val="35A25185"/>
    <w:rsid w:val="35AA2130"/>
    <w:rsid w:val="35C41912"/>
    <w:rsid w:val="35DE2688"/>
    <w:rsid w:val="3626224D"/>
    <w:rsid w:val="363E5638"/>
    <w:rsid w:val="364321B8"/>
    <w:rsid w:val="3644028E"/>
    <w:rsid w:val="366B734B"/>
    <w:rsid w:val="3679563F"/>
    <w:rsid w:val="367E66CB"/>
    <w:rsid w:val="36822289"/>
    <w:rsid w:val="3697618E"/>
    <w:rsid w:val="36B53116"/>
    <w:rsid w:val="36D507A8"/>
    <w:rsid w:val="36F46F8B"/>
    <w:rsid w:val="37044CDA"/>
    <w:rsid w:val="371746C5"/>
    <w:rsid w:val="37342994"/>
    <w:rsid w:val="37393E0A"/>
    <w:rsid w:val="374336B5"/>
    <w:rsid w:val="374A7C72"/>
    <w:rsid w:val="375B2A37"/>
    <w:rsid w:val="375F7650"/>
    <w:rsid w:val="37667378"/>
    <w:rsid w:val="37743B1A"/>
    <w:rsid w:val="37766B4F"/>
    <w:rsid w:val="378E261D"/>
    <w:rsid w:val="379B5013"/>
    <w:rsid w:val="37BA2AC1"/>
    <w:rsid w:val="37DA41AF"/>
    <w:rsid w:val="37E42938"/>
    <w:rsid w:val="384B02F0"/>
    <w:rsid w:val="38532BDC"/>
    <w:rsid w:val="386C2FE9"/>
    <w:rsid w:val="387568ED"/>
    <w:rsid w:val="38836384"/>
    <w:rsid w:val="388413A7"/>
    <w:rsid w:val="388859B9"/>
    <w:rsid w:val="389C0C78"/>
    <w:rsid w:val="389E342F"/>
    <w:rsid w:val="38D620DB"/>
    <w:rsid w:val="390760C8"/>
    <w:rsid w:val="390D1429"/>
    <w:rsid w:val="39272916"/>
    <w:rsid w:val="394B40B4"/>
    <w:rsid w:val="39810D86"/>
    <w:rsid w:val="398E4585"/>
    <w:rsid w:val="39ED18C4"/>
    <w:rsid w:val="39FB1C92"/>
    <w:rsid w:val="3A0568AB"/>
    <w:rsid w:val="3A1F40FB"/>
    <w:rsid w:val="3A4A561C"/>
    <w:rsid w:val="3AA168BB"/>
    <w:rsid w:val="3AAF2336"/>
    <w:rsid w:val="3ABF126E"/>
    <w:rsid w:val="3AEF2ABA"/>
    <w:rsid w:val="3AF03236"/>
    <w:rsid w:val="3B1B6BC1"/>
    <w:rsid w:val="3B5711E3"/>
    <w:rsid w:val="3B730F88"/>
    <w:rsid w:val="3B7E54B9"/>
    <w:rsid w:val="3B9306D6"/>
    <w:rsid w:val="3C007C82"/>
    <w:rsid w:val="3C315F2F"/>
    <w:rsid w:val="3C553E04"/>
    <w:rsid w:val="3C591AB1"/>
    <w:rsid w:val="3C5C462D"/>
    <w:rsid w:val="3C6D6095"/>
    <w:rsid w:val="3C860462"/>
    <w:rsid w:val="3D0F22E4"/>
    <w:rsid w:val="3D3E6304"/>
    <w:rsid w:val="3D682DBF"/>
    <w:rsid w:val="3D842823"/>
    <w:rsid w:val="3DDB4D2D"/>
    <w:rsid w:val="3DFD536F"/>
    <w:rsid w:val="3DFE776A"/>
    <w:rsid w:val="3E170DE0"/>
    <w:rsid w:val="3E4137E1"/>
    <w:rsid w:val="3E8F06DF"/>
    <w:rsid w:val="3EA528D8"/>
    <w:rsid w:val="3EAF74A2"/>
    <w:rsid w:val="3ED874B8"/>
    <w:rsid w:val="3F223237"/>
    <w:rsid w:val="3F27121A"/>
    <w:rsid w:val="3F295E7E"/>
    <w:rsid w:val="3F3441A5"/>
    <w:rsid w:val="3F3B676E"/>
    <w:rsid w:val="3FD02D91"/>
    <w:rsid w:val="3FF34060"/>
    <w:rsid w:val="3FFC76A6"/>
    <w:rsid w:val="400B75FC"/>
    <w:rsid w:val="40110F6C"/>
    <w:rsid w:val="401218D4"/>
    <w:rsid w:val="40302BBE"/>
    <w:rsid w:val="40387CC5"/>
    <w:rsid w:val="40422745"/>
    <w:rsid w:val="406F2ECE"/>
    <w:rsid w:val="407A608A"/>
    <w:rsid w:val="407F79A6"/>
    <w:rsid w:val="40880125"/>
    <w:rsid w:val="4095190C"/>
    <w:rsid w:val="40AE3E77"/>
    <w:rsid w:val="40B930C3"/>
    <w:rsid w:val="40C311F9"/>
    <w:rsid w:val="40C8736C"/>
    <w:rsid w:val="40CD48B1"/>
    <w:rsid w:val="40E64418"/>
    <w:rsid w:val="415B01E0"/>
    <w:rsid w:val="415E5E92"/>
    <w:rsid w:val="41687C06"/>
    <w:rsid w:val="41783562"/>
    <w:rsid w:val="418B68F7"/>
    <w:rsid w:val="419D0727"/>
    <w:rsid w:val="41AF5C2C"/>
    <w:rsid w:val="41B42CC0"/>
    <w:rsid w:val="41C041F7"/>
    <w:rsid w:val="41D22B84"/>
    <w:rsid w:val="41DE379E"/>
    <w:rsid w:val="41E01D73"/>
    <w:rsid w:val="42065ED8"/>
    <w:rsid w:val="42073DF3"/>
    <w:rsid w:val="4230334A"/>
    <w:rsid w:val="424B11AB"/>
    <w:rsid w:val="425A03C6"/>
    <w:rsid w:val="425D23A1"/>
    <w:rsid w:val="42AD499A"/>
    <w:rsid w:val="42B91BBD"/>
    <w:rsid w:val="42BA439E"/>
    <w:rsid w:val="42BF27D2"/>
    <w:rsid w:val="42C53265"/>
    <w:rsid w:val="42C856FF"/>
    <w:rsid w:val="42F1709F"/>
    <w:rsid w:val="43053606"/>
    <w:rsid w:val="43222B85"/>
    <w:rsid w:val="43607FDF"/>
    <w:rsid w:val="43864AD6"/>
    <w:rsid w:val="43A33430"/>
    <w:rsid w:val="43BD0C0D"/>
    <w:rsid w:val="43D7517F"/>
    <w:rsid w:val="44522184"/>
    <w:rsid w:val="445A319B"/>
    <w:rsid w:val="445D7FCE"/>
    <w:rsid w:val="4473545F"/>
    <w:rsid w:val="447A23AE"/>
    <w:rsid w:val="447D17DD"/>
    <w:rsid w:val="44B5312A"/>
    <w:rsid w:val="44CB55AC"/>
    <w:rsid w:val="44CB5BD0"/>
    <w:rsid w:val="44F07C4A"/>
    <w:rsid w:val="450A5674"/>
    <w:rsid w:val="451C4FD7"/>
    <w:rsid w:val="45247FB8"/>
    <w:rsid w:val="45322A20"/>
    <w:rsid w:val="453F5652"/>
    <w:rsid w:val="455203F4"/>
    <w:rsid w:val="45592BB7"/>
    <w:rsid w:val="455C5534"/>
    <w:rsid w:val="455C6757"/>
    <w:rsid w:val="45645B69"/>
    <w:rsid w:val="45652D81"/>
    <w:rsid w:val="456615BC"/>
    <w:rsid w:val="457C1DA9"/>
    <w:rsid w:val="45A40C4C"/>
    <w:rsid w:val="45AD0461"/>
    <w:rsid w:val="45CF40F8"/>
    <w:rsid w:val="45D542AE"/>
    <w:rsid w:val="45E469A8"/>
    <w:rsid w:val="460F60E1"/>
    <w:rsid w:val="461F1818"/>
    <w:rsid w:val="46233600"/>
    <w:rsid w:val="463C402A"/>
    <w:rsid w:val="464F48F1"/>
    <w:rsid w:val="46746A31"/>
    <w:rsid w:val="46BA728B"/>
    <w:rsid w:val="46CF45F9"/>
    <w:rsid w:val="46DC6889"/>
    <w:rsid w:val="46E03260"/>
    <w:rsid w:val="46F34EB4"/>
    <w:rsid w:val="46FD028A"/>
    <w:rsid w:val="470640E9"/>
    <w:rsid w:val="472F4164"/>
    <w:rsid w:val="47334783"/>
    <w:rsid w:val="47786B36"/>
    <w:rsid w:val="47961797"/>
    <w:rsid w:val="47CE4BB2"/>
    <w:rsid w:val="47D26E51"/>
    <w:rsid w:val="481C0563"/>
    <w:rsid w:val="48633230"/>
    <w:rsid w:val="486D24D6"/>
    <w:rsid w:val="48945449"/>
    <w:rsid w:val="48AE39BA"/>
    <w:rsid w:val="48B17EAB"/>
    <w:rsid w:val="48D55451"/>
    <w:rsid w:val="48D62939"/>
    <w:rsid w:val="48F65F4D"/>
    <w:rsid w:val="48FE318A"/>
    <w:rsid w:val="49351014"/>
    <w:rsid w:val="493E4A22"/>
    <w:rsid w:val="494B1D6C"/>
    <w:rsid w:val="494F358E"/>
    <w:rsid w:val="49705FD7"/>
    <w:rsid w:val="498B3050"/>
    <w:rsid w:val="499F18D9"/>
    <w:rsid w:val="49A8484D"/>
    <w:rsid w:val="49BE4D77"/>
    <w:rsid w:val="49CB15F8"/>
    <w:rsid w:val="4A502D94"/>
    <w:rsid w:val="4A6D6553"/>
    <w:rsid w:val="4A7A385E"/>
    <w:rsid w:val="4A7D018F"/>
    <w:rsid w:val="4A8C4C16"/>
    <w:rsid w:val="4AE14BEC"/>
    <w:rsid w:val="4AF1158F"/>
    <w:rsid w:val="4AFC7BF9"/>
    <w:rsid w:val="4B425A46"/>
    <w:rsid w:val="4B9A3B46"/>
    <w:rsid w:val="4BA803F5"/>
    <w:rsid w:val="4BE207AA"/>
    <w:rsid w:val="4BE25FC2"/>
    <w:rsid w:val="4BE82753"/>
    <w:rsid w:val="4C235636"/>
    <w:rsid w:val="4C4E25DB"/>
    <w:rsid w:val="4C6D4B69"/>
    <w:rsid w:val="4C862E11"/>
    <w:rsid w:val="4C87639E"/>
    <w:rsid w:val="4C8C4528"/>
    <w:rsid w:val="4CB7015F"/>
    <w:rsid w:val="4CEF2EF3"/>
    <w:rsid w:val="4CF578EF"/>
    <w:rsid w:val="4D087A5A"/>
    <w:rsid w:val="4D096CD0"/>
    <w:rsid w:val="4D5D7260"/>
    <w:rsid w:val="4D7D117B"/>
    <w:rsid w:val="4D7F7AEE"/>
    <w:rsid w:val="4DAE4A28"/>
    <w:rsid w:val="4DDC141B"/>
    <w:rsid w:val="4DFE42FC"/>
    <w:rsid w:val="4E16095E"/>
    <w:rsid w:val="4E1A6C5C"/>
    <w:rsid w:val="4E435B90"/>
    <w:rsid w:val="4E462411"/>
    <w:rsid w:val="4E5856E8"/>
    <w:rsid w:val="4E6D1875"/>
    <w:rsid w:val="4E7C597B"/>
    <w:rsid w:val="4EB655B9"/>
    <w:rsid w:val="4ECB3460"/>
    <w:rsid w:val="4ED337DC"/>
    <w:rsid w:val="4ED7266B"/>
    <w:rsid w:val="4EE774C1"/>
    <w:rsid w:val="4F124F4D"/>
    <w:rsid w:val="4F2041DE"/>
    <w:rsid w:val="4F640AC3"/>
    <w:rsid w:val="4F697E9B"/>
    <w:rsid w:val="4F702CE0"/>
    <w:rsid w:val="4F8050C6"/>
    <w:rsid w:val="4F845AAF"/>
    <w:rsid w:val="4F850572"/>
    <w:rsid w:val="4FA3677B"/>
    <w:rsid w:val="4FAD3885"/>
    <w:rsid w:val="4FB23F6B"/>
    <w:rsid w:val="4FB97EBA"/>
    <w:rsid w:val="4FCA32C2"/>
    <w:rsid w:val="4FD8428F"/>
    <w:rsid w:val="4FEB4D54"/>
    <w:rsid w:val="50007788"/>
    <w:rsid w:val="50185104"/>
    <w:rsid w:val="50394B27"/>
    <w:rsid w:val="50420D1E"/>
    <w:rsid w:val="504D08BA"/>
    <w:rsid w:val="505051A9"/>
    <w:rsid w:val="507016AC"/>
    <w:rsid w:val="507E34D2"/>
    <w:rsid w:val="507E49F1"/>
    <w:rsid w:val="50940164"/>
    <w:rsid w:val="50961CB7"/>
    <w:rsid w:val="50B05261"/>
    <w:rsid w:val="50B10BD9"/>
    <w:rsid w:val="50BB4C03"/>
    <w:rsid w:val="50F53E46"/>
    <w:rsid w:val="51113678"/>
    <w:rsid w:val="51675F0C"/>
    <w:rsid w:val="5172184E"/>
    <w:rsid w:val="5175193C"/>
    <w:rsid w:val="517B5C63"/>
    <w:rsid w:val="518B32AC"/>
    <w:rsid w:val="519C6B1E"/>
    <w:rsid w:val="519D78EA"/>
    <w:rsid w:val="51B952F3"/>
    <w:rsid w:val="51D06553"/>
    <w:rsid w:val="51DB7E10"/>
    <w:rsid w:val="51E02B06"/>
    <w:rsid w:val="51E50817"/>
    <w:rsid w:val="51E818CF"/>
    <w:rsid w:val="51FD1CF6"/>
    <w:rsid w:val="520008C0"/>
    <w:rsid w:val="52003DC0"/>
    <w:rsid w:val="52266A90"/>
    <w:rsid w:val="5226759D"/>
    <w:rsid w:val="522A7377"/>
    <w:rsid w:val="52341B2C"/>
    <w:rsid w:val="523834FF"/>
    <w:rsid w:val="5250169B"/>
    <w:rsid w:val="526F44F1"/>
    <w:rsid w:val="5280126D"/>
    <w:rsid w:val="52884087"/>
    <w:rsid w:val="528B0256"/>
    <w:rsid w:val="529E6CF1"/>
    <w:rsid w:val="52A15B9E"/>
    <w:rsid w:val="530F37F6"/>
    <w:rsid w:val="53361089"/>
    <w:rsid w:val="53427C80"/>
    <w:rsid w:val="53437135"/>
    <w:rsid w:val="537F5EDF"/>
    <w:rsid w:val="538E7ED0"/>
    <w:rsid w:val="53994D62"/>
    <w:rsid w:val="53A85B96"/>
    <w:rsid w:val="53B834F8"/>
    <w:rsid w:val="53DA528E"/>
    <w:rsid w:val="543071D9"/>
    <w:rsid w:val="54332825"/>
    <w:rsid w:val="546E78F9"/>
    <w:rsid w:val="547B4377"/>
    <w:rsid w:val="54811F85"/>
    <w:rsid w:val="548B4E9B"/>
    <w:rsid w:val="54920240"/>
    <w:rsid w:val="54A02730"/>
    <w:rsid w:val="54B54852"/>
    <w:rsid w:val="54B55BD1"/>
    <w:rsid w:val="551112C8"/>
    <w:rsid w:val="5524458B"/>
    <w:rsid w:val="5527238A"/>
    <w:rsid w:val="5534026E"/>
    <w:rsid w:val="553E68AF"/>
    <w:rsid w:val="554E3F8B"/>
    <w:rsid w:val="555D0F1E"/>
    <w:rsid w:val="555D768F"/>
    <w:rsid w:val="556552B8"/>
    <w:rsid w:val="557449C4"/>
    <w:rsid w:val="558639E2"/>
    <w:rsid w:val="55F71F6C"/>
    <w:rsid w:val="55F83D27"/>
    <w:rsid w:val="56097CE2"/>
    <w:rsid w:val="561D2D25"/>
    <w:rsid w:val="561F1498"/>
    <w:rsid w:val="56294001"/>
    <w:rsid w:val="562B0C91"/>
    <w:rsid w:val="56416D7C"/>
    <w:rsid w:val="564A1D4C"/>
    <w:rsid w:val="569913E5"/>
    <w:rsid w:val="56E878F7"/>
    <w:rsid w:val="57352D91"/>
    <w:rsid w:val="574014E1"/>
    <w:rsid w:val="57533297"/>
    <w:rsid w:val="57625FB7"/>
    <w:rsid w:val="57772A03"/>
    <w:rsid w:val="579B69F6"/>
    <w:rsid w:val="57A34F82"/>
    <w:rsid w:val="57C716D5"/>
    <w:rsid w:val="57E37357"/>
    <w:rsid w:val="57FD5624"/>
    <w:rsid w:val="58005476"/>
    <w:rsid w:val="58033C3E"/>
    <w:rsid w:val="580A2545"/>
    <w:rsid w:val="581438BF"/>
    <w:rsid w:val="583B3F53"/>
    <w:rsid w:val="5848636A"/>
    <w:rsid w:val="584A715A"/>
    <w:rsid w:val="584E7C2E"/>
    <w:rsid w:val="588416A0"/>
    <w:rsid w:val="58966556"/>
    <w:rsid w:val="58A87165"/>
    <w:rsid w:val="58AF43FF"/>
    <w:rsid w:val="58CB7C2C"/>
    <w:rsid w:val="58CD3906"/>
    <w:rsid w:val="58E862D4"/>
    <w:rsid w:val="591C41D0"/>
    <w:rsid w:val="59275C07"/>
    <w:rsid w:val="596238D0"/>
    <w:rsid w:val="59635E70"/>
    <w:rsid w:val="59822285"/>
    <w:rsid w:val="599054AD"/>
    <w:rsid w:val="59A01D7B"/>
    <w:rsid w:val="59B5422C"/>
    <w:rsid w:val="59C55040"/>
    <w:rsid w:val="59DE4FE1"/>
    <w:rsid w:val="5A025971"/>
    <w:rsid w:val="5A3B5F6D"/>
    <w:rsid w:val="5A5C097B"/>
    <w:rsid w:val="5A685D8D"/>
    <w:rsid w:val="5A6C1D4C"/>
    <w:rsid w:val="5A737E20"/>
    <w:rsid w:val="5AA8193A"/>
    <w:rsid w:val="5AB67609"/>
    <w:rsid w:val="5AC05DD4"/>
    <w:rsid w:val="5AEB20AC"/>
    <w:rsid w:val="5AEE7577"/>
    <w:rsid w:val="5AEF6C24"/>
    <w:rsid w:val="5AFE3B8D"/>
    <w:rsid w:val="5B2B46FC"/>
    <w:rsid w:val="5B3D5DD1"/>
    <w:rsid w:val="5B401123"/>
    <w:rsid w:val="5B700677"/>
    <w:rsid w:val="5B79122F"/>
    <w:rsid w:val="5BBB662A"/>
    <w:rsid w:val="5C116214"/>
    <w:rsid w:val="5C3F26AF"/>
    <w:rsid w:val="5C577898"/>
    <w:rsid w:val="5C5E0925"/>
    <w:rsid w:val="5C5F3D6D"/>
    <w:rsid w:val="5CC86B0F"/>
    <w:rsid w:val="5CCA5539"/>
    <w:rsid w:val="5CF53774"/>
    <w:rsid w:val="5CFF2631"/>
    <w:rsid w:val="5D000FB4"/>
    <w:rsid w:val="5D3630DC"/>
    <w:rsid w:val="5D374833"/>
    <w:rsid w:val="5D395350"/>
    <w:rsid w:val="5D416A75"/>
    <w:rsid w:val="5D4D6706"/>
    <w:rsid w:val="5D66017B"/>
    <w:rsid w:val="5DB137E0"/>
    <w:rsid w:val="5DF64FF0"/>
    <w:rsid w:val="5DF776DA"/>
    <w:rsid w:val="5E031F60"/>
    <w:rsid w:val="5E0C4813"/>
    <w:rsid w:val="5E1C432A"/>
    <w:rsid w:val="5E1E54E7"/>
    <w:rsid w:val="5E340825"/>
    <w:rsid w:val="5E3C4C0B"/>
    <w:rsid w:val="5E473828"/>
    <w:rsid w:val="5E4A4849"/>
    <w:rsid w:val="5E7F63AA"/>
    <w:rsid w:val="5E8929D6"/>
    <w:rsid w:val="5E9F14AF"/>
    <w:rsid w:val="5EAC6B6D"/>
    <w:rsid w:val="5EE94B54"/>
    <w:rsid w:val="5EF0594D"/>
    <w:rsid w:val="5F2416E8"/>
    <w:rsid w:val="5F364193"/>
    <w:rsid w:val="5F457025"/>
    <w:rsid w:val="5F5C5268"/>
    <w:rsid w:val="5F5F37B8"/>
    <w:rsid w:val="5F6F01EF"/>
    <w:rsid w:val="5F771A8A"/>
    <w:rsid w:val="5F89096A"/>
    <w:rsid w:val="5F9B2EFE"/>
    <w:rsid w:val="5FA40A7B"/>
    <w:rsid w:val="5FAB2133"/>
    <w:rsid w:val="5FB0645F"/>
    <w:rsid w:val="5FC5111D"/>
    <w:rsid w:val="5FE44315"/>
    <w:rsid w:val="5FF47C8B"/>
    <w:rsid w:val="60125525"/>
    <w:rsid w:val="602F6B93"/>
    <w:rsid w:val="6042726D"/>
    <w:rsid w:val="604D79FE"/>
    <w:rsid w:val="60624BBE"/>
    <w:rsid w:val="608368E3"/>
    <w:rsid w:val="609E507F"/>
    <w:rsid w:val="60AF1D7D"/>
    <w:rsid w:val="60B83254"/>
    <w:rsid w:val="60DB227B"/>
    <w:rsid w:val="61104CBF"/>
    <w:rsid w:val="611B6F4D"/>
    <w:rsid w:val="614F65A5"/>
    <w:rsid w:val="61924C9F"/>
    <w:rsid w:val="619D4C98"/>
    <w:rsid w:val="61AC4FA2"/>
    <w:rsid w:val="61CF2776"/>
    <w:rsid w:val="61DB4AB0"/>
    <w:rsid w:val="61EA62F5"/>
    <w:rsid w:val="61FA5503"/>
    <w:rsid w:val="621F1AC8"/>
    <w:rsid w:val="62275DA8"/>
    <w:rsid w:val="622C4F45"/>
    <w:rsid w:val="62436174"/>
    <w:rsid w:val="62574D94"/>
    <w:rsid w:val="625D388F"/>
    <w:rsid w:val="627044A4"/>
    <w:rsid w:val="627C5EB8"/>
    <w:rsid w:val="628A6DE2"/>
    <w:rsid w:val="628F72F7"/>
    <w:rsid w:val="62900D8B"/>
    <w:rsid w:val="62B907FE"/>
    <w:rsid w:val="62CF1E79"/>
    <w:rsid w:val="62EC6637"/>
    <w:rsid w:val="62FE2EF1"/>
    <w:rsid w:val="631B0FBA"/>
    <w:rsid w:val="631E6341"/>
    <w:rsid w:val="63292513"/>
    <w:rsid w:val="6332481E"/>
    <w:rsid w:val="6343368E"/>
    <w:rsid w:val="6362039F"/>
    <w:rsid w:val="6365442C"/>
    <w:rsid w:val="63C321E3"/>
    <w:rsid w:val="63C65464"/>
    <w:rsid w:val="64151714"/>
    <w:rsid w:val="641C1D1C"/>
    <w:rsid w:val="641E3FCB"/>
    <w:rsid w:val="64382B64"/>
    <w:rsid w:val="64552A81"/>
    <w:rsid w:val="64626EE4"/>
    <w:rsid w:val="6466699D"/>
    <w:rsid w:val="64720153"/>
    <w:rsid w:val="648104B1"/>
    <w:rsid w:val="648A48A0"/>
    <w:rsid w:val="64AF039E"/>
    <w:rsid w:val="64CE5E82"/>
    <w:rsid w:val="64D47892"/>
    <w:rsid w:val="64DC4864"/>
    <w:rsid w:val="64DF4A2F"/>
    <w:rsid w:val="64DF7275"/>
    <w:rsid w:val="65101A3C"/>
    <w:rsid w:val="651342D3"/>
    <w:rsid w:val="65537461"/>
    <w:rsid w:val="657F532C"/>
    <w:rsid w:val="659F5F6D"/>
    <w:rsid w:val="65AB02CB"/>
    <w:rsid w:val="65AC696F"/>
    <w:rsid w:val="65BC5A7E"/>
    <w:rsid w:val="6622058F"/>
    <w:rsid w:val="663A0E21"/>
    <w:rsid w:val="6642299C"/>
    <w:rsid w:val="6643214E"/>
    <w:rsid w:val="66486958"/>
    <w:rsid w:val="665B0080"/>
    <w:rsid w:val="665C550B"/>
    <w:rsid w:val="667320AF"/>
    <w:rsid w:val="66C51A03"/>
    <w:rsid w:val="66C82100"/>
    <w:rsid w:val="66E64B31"/>
    <w:rsid w:val="66F558F2"/>
    <w:rsid w:val="670A6074"/>
    <w:rsid w:val="671D498D"/>
    <w:rsid w:val="671E02DA"/>
    <w:rsid w:val="672833EA"/>
    <w:rsid w:val="676A4DEF"/>
    <w:rsid w:val="67740872"/>
    <w:rsid w:val="67BE5494"/>
    <w:rsid w:val="67C43CB8"/>
    <w:rsid w:val="67C70AA8"/>
    <w:rsid w:val="67CC2EB8"/>
    <w:rsid w:val="68242FDD"/>
    <w:rsid w:val="682F4799"/>
    <w:rsid w:val="68344901"/>
    <w:rsid w:val="68380A86"/>
    <w:rsid w:val="68436AA0"/>
    <w:rsid w:val="685A7907"/>
    <w:rsid w:val="68693444"/>
    <w:rsid w:val="687409CA"/>
    <w:rsid w:val="68792032"/>
    <w:rsid w:val="68812E7E"/>
    <w:rsid w:val="68816065"/>
    <w:rsid w:val="68AA7102"/>
    <w:rsid w:val="68D34E34"/>
    <w:rsid w:val="68D7017B"/>
    <w:rsid w:val="68F5778F"/>
    <w:rsid w:val="6900653E"/>
    <w:rsid w:val="690418F8"/>
    <w:rsid w:val="69105FC6"/>
    <w:rsid w:val="691541DE"/>
    <w:rsid w:val="69250068"/>
    <w:rsid w:val="69313380"/>
    <w:rsid w:val="693C165E"/>
    <w:rsid w:val="6945507D"/>
    <w:rsid w:val="69481489"/>
    <w:rsid w:val="696A0550"/>
    <w:rsid w:val="696E09AC"/>
    <w:rsid w:val="696E3CB8"/>
    <w:rsid w:val="69720AB0"/>
    <w:rsid w:val="69782014"/>
    <w:rsid w:val="697B45FB"/>
    <w:rsid w:val="69C80EE0"/>
    <w:rsid w:val="69C94EB2"/>
    <w:rsid w:val="69D35EBA"/>
    <w:rsid w:val="69ED5B4A"/>
    <w:rsid w:val="69FD4B01"/>
    <w:rsid w:val="6A10683C"/>
    <w:rsid w:val="6A1B5C9B"/>
    <w:rsid w:val="6A372C18"/>
    <w:rsid w:val="6A4703D8"/>
    <w:rsid w:val="6A756F69"/>
    <w:rsid w:val="6A7F17A0"/>
    <w:rsid w:val="6A8B497A"/>
    <w:rsid w:val="6AB14332"/>
    <w:rsid w:val="6AB901C8"/>
    <w:rsid w:val="6AD61F52"/>
    <w:rsid w:val="6AE1235B"/>
    <w:rsid w:val="6AE77739"/>
    <w:rsid w:val="6B1E4594"/>
    <w:rsid w:val="6B4C441D"/>
    <w:rsid w:val="6B6A56D6"/>
    <w:rsid w:val="6B6F5F31"/>
    <w:rsid w:val="6B875105"/>
    <w:rsid w:val="6B970365"/>
    <w:rsid w:val="6BB73A0A"/>
    <w:rsid w:val="6BCA7AF9"/>
    <w:rsid w:val="6BCB6B89"/>
    <w:rsid w:val="6C0313E3"/>
    <w:rsid w:val="6C0C7A7C"/>
    <w:rsid w:val="6C2B67AC"/>
    <w:rsid w:val="6C2C38E7"/>
    <w:rsid w:val="6C4D1139"/>
    <w:rsid w:val="6C532CD3"/>
    <w:rsid w:val="6C7232F1"/>
    <w:rsid w:val="6C8A66FC"/>
    <w:rsid w:val="6CA3399C"/>
    <w:rsid w:val="6D026AC0"/>
    <w:rsid w:val="6D166822"/>
    <w:rsid w:val="6D4A3671"/>
    <w:rsid w:val="6D54763D"/>
    <w:rsid w:val="6D8C75A4"/>
    <w:rsid w:val="6DAA54AF"/>
    <w:rsid w:val="6DBD3434"/>
    <w:rsid w:val="6DC45605"/>
    <w:rsid w:val="6DF5123F"/>
    <w:rsid w:val="6DFA1DCA"/>
    <w:rsid w:val="6E002B1B"/>
    <w:rsid w:val="6E7524FF"/>
    <w:rsid w:val="6EAE3CE9"/>
    <w:rsid w:val="6EF34E61"/>
    <w:rsid w:val="6EFE3D04"/>
    <w:rsid w:val="6F1E0EDD"/>
    <w:rsid w:val="6F2B0F50"/>
    <w:rsid w:val="6F5B08E7"/>
    <w:rsid w:val="6F5C1386"/>
    <w:rsid w:val="6F6D49E6"/>
    <w:rsid w:val="6F715A3D"/>
    <w:rsid w:val="6F8875B1"/>
    <w:rsid w:val="6F933099"/>
    <w:rsid w:val="6F9376DD"/>
    <w:rsid w:val="6F9F5EBE"/>
    <w:rsid w:val="6FC81A61"/>
    <w:rsid w:val="6FE30778"/>
    <w:rsid w:val="6FEA4964"/>
    <w:rsid w:val="70230F1A"/>
    <w:rsid w:val="702F416C"/>
    <w:rsid w:val="70684CEC"/>
    <w:rsid w:val="7075178B"/>
    <w:rsid w:val="70975987"/>
    <w:rsid w:val="70A02B99"/>
    <w:rsid w:val="70E947CA"/>
    <w:rsid w:val="71194419"/>
    <w:rsid w:val="713C4FB8"/>
    <w:rsid w:val="71507C06"/>
    <w:rsid w:val="719B5A7D"/>
    <w:rsid w:val="71AC7AE0"/>
    <w:rsid w:val="71B84030"/>
    <w:rsid w:val="71BB169D"/>
    <w:rsid w:val="71C25BC3"/>
    <w:rsid w:val="71CF318D"/>
    <w:rsid w:val="71D8360D"/>
    <w:rsid w:val="71EA33E3"/>
    <w:rsid w:val="71FE226D"/>
    <w:rsid w:val="720249D7"/>
    <w:rsid w:val="720F5537"/>
    <w:rsid w:val="72113D4E"/>
    <w:rsid w:val="72182A33"/>
    <w:rsid w:val="72263C29"/>
    <w:rsid w:val="723A2FB9"/>
    <w:rsid w:val="725C0947"/>
    <w:rsid w:val="72654242"/>
    <w:rsid w:val="726C5739"/>
    <w:rsid w:val="726F5A3B"/>
    <w:rsid w:val="7274190A"/>
    <w:rsid w:val="727D5888"/>
    <w:rsid w:val="728424EB"/>
    <w:rsid w:val="729055BB"/>
    <w:rsid w:val="72E41674"/>
    <w:rsid w:val="72F557F1"/>
    <w:rsid w:val="73155AC0"/>
    <w:rsid w:val="737B2056"/>
    <w:rsid w:val="738358DE"/>
    <w:rsid w:val="7386680F"/>
    <w:rsid w:val="73A23AD0"/>
    <w:rsid w:val="73A35EA0"/>
    <w:rsid w:val="73AF2112"/>
    <w:rsid w:val="73B870DD"/>
    <w:rsid w:val="73D509D0"/>
    <w:rsid w:val="73D54D46"/>
    <w:rsid w:val="73FA387C"/>
    <w:rsid w:val="74345DE5"/>
    <w:rsid w:val="743E58FC"/>
    <w:rsid w:val="745D771F"/>
    <w:rsid w:val="74655DFC"/>
    <w:rsid w:val="746B78E5"/>
    <w:rsid w:val="7470544F"/>
    <w:rsid w:val="74AA149C"/>
    <w:rsid w:val="74B82B4A"/>
    <w:rsid w:val="74C935DC"/>
    <w:rsid w:val="74E44254"/>
    <w:rsid w:val="74F04F34"/>
    <w:rsid w:val="75092793"/>
    <w:rsid w:val="751822B5"/>
    <w:rsid w:val="75256A97"/>
    <w:rsid w:val="752F0AEF"/>
    <w:rsid w:val="7531020D"/>
    <w:rsid w:val="75851B90"/>
    <w:rsid w:val="75AC1529"/>
    <w:rsid w:val="75B94E29"/>
    <w:rsid w:val="75C50B98"/>
    <w:rsid w:val="75EF35DE"/>
    <w:rsid w:val="76012EC0"/>
    <w:rsid w:val="761465C4"/>
    <w:rsid w:val="76271F59"/>
    <w:rsid w:val="762D1373"/>
    <w:rsid w:val="763470F7"/>
    <w:rsid w:val="76461500"/>
    <w:rsid w:val="768B173B"/>
    <w:rsid w:val="769B0485"/>
    <w:rsid w:val="76A038F3"/>
    <w:rsid w:val="76D57F4F"/>
    <w:rsid w:val="76EE1E0A"/>
    <w:rsid w:val="77073C6E"/>
    <w:rsid w:val="776060EB"/>
    <w:rsid w:val="77DE698E"/>
    <w:rsid w:val="77E65C7D"/>
    <w:rsid w:val="781D6C12"/>
    <w:rsid w:val="78251C0C"/>
    <w:rsid w:val="78437750"/>
    <w:rsid w:val="784444FB"/>
    <w:rsid w:val="785B7921"/>
    <w:rsid w:val="786B616E"/>
    <w:rsid w:val="78A8485B"/>
    <w:rsid w:val="78BC3BFA"/>
    <w:rsid w:val="78BC7AF2"/>
    <w:rsid w:val="78BD3A6A"/>
    <w:rsid w:val="78D1199B"/>
    <w:rsid w:val="79181547"/>
    <w:rsid w:val="793C2343"/>
    <w:rsid w:val="7969614C"/>
    <w:rsid w:val="7984327B"/>
    <w:rsid w:val="798A7E66"/>
    <w:rsid w:val="798B0537"/>
    <w:rsid w:val="798D6AC6"/>
    <w:rsid w:val="79982E7D"/>
    <w:rsid w:val="79B4393D"/>
    <w:rsid w:val="79F442B1"/>
    <w:rsid w:val="7A0B3779"/>
    <w:rsid w:val="7A301BAC"/>
    <w:rsid w:val="7A41689E"/>
    <w:rsid w:val="7A441C1F"/>
    <w:rsid w:val="7A4C5BF8"/>
    <w:rsid w:val="7A7D2E68"/>
    <w:rsid w:val="7A9E4CEA"/>
    <w:rsid w:val="7AC641BF"/>
    <w:rsid w:val="7AE534A9"/>
    <w:rsid w:val="7AF53C17"/>
    <w:rsid w:val="7AFF6EA8"/>
    <w:rsid w:val="7B023E92"/>
    <w:rsid w:val="7B120345"/>
    <w:rsid w:val="7B3A4316"/>
    <w:rsid w:val="7B4101D8"/>
    <w:rsid w:val="7B513BDC"/>
    <w:rsid w:val="7B5A0ED8"/>
    <w:rsid w:val="7B6F5EC7"/>
    <w:rsid w:val="7B9C0A7B"/>
    <w:rsid w:val="7BA80F2F"/>
    <w:rsid w:val="7BB96138"/>
    <w:rsid w:val="7BC9442E"/>
    <w:rsid w:val="7C405443"/>
    <w:rsid w:val="7C4F3DF1"/>
    <w:rsid w:val="7C606C3B"/>
    <w:rsid w:val="7C6333F8"/>
    <w:rsid w:val="7C753692"/>
    <w:rsid w:val="7C824ACF"/>
    <w:rsid w:val="7CCB43E8"/>
    <w:rsid w:val="7CCC6A58"/>
    <w:rsid w:val="7CCD3ADE"/>
    <w:rsid w:val="7CDE2DE4"/>
    <w:rsid w:val="7CE107C1"/>
    <w:rsid w:val="7D0B26F4"/>
    <w:rsid w:val="7D2627E0"/>
    <w:rsid w:val="7D3265B6"/>
    <w:rsid w:val="7D443EB0"/>
    <w:rsid w:val="7D59414F"/>
    <w:rsid w:val="7D6D3558"/>
    <w:rsid w:val="7D831918"/>
    <w:rsid w:val="7D8E6B9B"/>
    <w:rsid w:val="7DAA35F4"/>
    <w:rsid w:val="7DC42B00"/>
    <w:rsid w:val="7DDB5C0C"/>
    <w:rsid w:val="7DDF7F81"/>
    <w:rsid w:val="7DE70C49"/>
    <w:rsid w:val="7E12157A"/>
    <w:rsid w:val="7E155875"/>
    <w:rsid w:val="7E1C0204"/>
    <w:rsid w:val="7E27023A"/>
    <w:rsid w:val="7E4C2E11"/>
    <w:rsid w:val="7E4E4435"/>
    <w:rsid w:val="7E5C7BD0"/>
    <w:rsid w:val="7E7823D4"/>
    <w:rsid w:val="7E8C3F9C"/>
    <w:rsid w:val="7EC8547F"/>
    <w:rsid w:val="7EDA572D"/>
    <w:rsid w:val="7EF01341"/>
    <w:rsid w:val="7EF370A5"/>
    <w:rsid w:val="7F0C66A4"/>
    <w:rsid w:val="7F385507"/>
    <w:rsid w:val="7F4A3B55"/>
    <w:rsid w:val="7F5413BE"/>
    <w:rsid w:val="7F9349A5"/>
    <w:rsid w:val="7FA22690"/>
    <w:rsid w:val="7FAD7571"/>
    <w:rsid w:val="7FBC40C6"/>
    <w:rsid w:val="7FC92670"/>
    <w:rsid w:val="7FE73B49"/>
    <w:rsid w:val="7FF802A5"/>
    <w:rsid w:val="D0DBBA01"/>
    <w:rsid w:val="F7EC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List Bullet"/>
    <w:basedOn w:val="1"/>
    <w:unhideWhenUsed/>
    <w:qFormat/>
    <w:uiPriority w:val="99"/>
    <w:pPr>
      <w:numPr>
        <w:ilvl w:val="0"/>
        <w:numId w:val="1"/>
      </w:numPr>
      <w:contextualSpacing/>
    </w:pPr>
    <w:rPr>
      <w:lang w:eastAsia="zh-CN"/>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99"/>
    <w:pPr>
      <w:ind w:firstLine="420" w:firstLineChars="200"/>
    </w:pPr>
  </w:style>
  <w:style w:type="character" w:customStyle="1" w:styleId="12">
    <w:name w:val="页眉 字符"/>
    <w:basedOn w:val="6"/>
    <w:link w:val="4"/>
    <w:qFormat/>
    <w:uiPriority w:val="99"/>
    <w:rPr>
      <w:kern w:val="2"/>
      <w:sz w:val="18"/>
      <w:szCs w:val="18"/>
      <w:lang w:eastAsia="en-US"/>
    </w:rPr>
  </w:style>
  <w:style w:type="character" w:customStyle="1" w:styleId="13">
    <w:name w:val="页脚 字符"/>
    <w:basedOn w:val="6"/>
    <w:link w:val="3"/>
    <w:qFormat/>
    <w:uiPriority w:val="99"/>
    <w:rPr>
      <w:kern w:val="2"/>
      <w:sz w:val="18"/>
      <w:szCs w:val="18"/>
      <w:lang w:eastAsia="en-US"/>
    </w:rPr>
  </w:style>
  <w:style w:type="paragraph" w:customStyle="1" w:styleId="14">
    <w:name w:val="_Style 1"/>
    <w:basedOn w:val="1"/>
    <w:qFormat/>
    <w:uiPriority w:val="0"/>
    <w:pPr>
      <w:ind w:firstLine="420" w:firstLineChars="200"/>
    </w:p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vch/Documents/C:\Users\&#21016;&#29141;\AppData\Roaming\Kingsoft\wps\addons\pool\win-i386\knewfileruby_1.0.0.12\download\wps\3009706.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3009706.docx</Template>
  <Pages>1</Pages>
  <Words>454</Words>
  <Characters>2592</Characters>
  <Lines>21</Lines>
  <Paragraphs>6</Paragraphs>
  <TotalTime>0</TotalTime>
  <ScaleCrop>false</ScaleCrop>
  <LinksUpToDate>false</LinksUpToDate>
  <CharactersWithSpaces>3040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2018-10-06T10:59:00Z</dcterms:created>
  <dc:creator>ge qiang</dc:creator>
  <cp:lastModifiedBy>lvch</cp:lastModifiedBy>
  <cp:lastPrinted>2022-02-20T09:36:00Z</cp:lastPrinted>
  <dcterms:modified xsi:type="dcterms:W3CDTF">2022-07-21T16:12:41Z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KSORubyTemplateID" linkTarget="0">
    <vt:lpwstr>4</vt:lpwstr>
  </property>
  <property fmtid="{D5CDD505-2E9C-101B-9397-08002B2CF9AE}" pid="4" name="ICV">
    <vt:lpwstr>D9E7BB26468746189A46AF69368D3ED0</vt:lpwstr>
  </property>
</Properties>
</file>